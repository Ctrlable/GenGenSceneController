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5F" w:rsidRDefault="0084505F" w:rsidP="0084505F">
      <w:pPr>
        <w:pStyle w:val="Heading1"/>
        <w:numPr>
          <w:ilvl w:val="0"/>
          <w:numId w:val="5"/>
        </w:numPr>
      </w:pPr>
      <w:r>
        <w:t>introduction</w:t>
      </w:r>
    </w:p>
    <w:p w:rsidR="0084505F" w:rsidRDefault="0084505F" w:rsidP="0084505F">
      <w:pPr>
        <w:pStyle w:val="Body"/>
      </w:pPr>
      <w:r>
        <w:t xml:space="preserve">This template allows using </w:t>
      </w:r>
      <w:proofErr w:type="spellStart"/>
      <w:r>
        <w:t>PlantUML</w:t>
      </w:r>
      <w:proofErr w:type="spellEnd"/>
      <w:r>
        <w:t xml:space="preserve"> directly from MS Word 2010</w:t>
      </w:r>
      <w:r w:rsidR="004631B1">
        <w:t>/2013</w:t>
      </w:r>
      <w:r>
        <w:t xml:space="preserve"> </w:t>
      </w:r>
      <w:r w:rsidR="004631B1">
        <w:t xml:space="preserve">on Windows (32/64 bit) </w:t>
      </w:r>
      <w:r>
        <w:t xml:space="preserve">without need to alter document templates or edit VBA </w:t>
      </w:r>
      <w:proofErr w:type="gramStart"/>
      <w:r>
        <w:t>macro's</w:t>
      </w:r>
      <w:proofErr w:type="gramEnd"/>
      <w:r>
        <w:t>. MS Word V</w:t>
      </w:r>
      <w:r w:rsidR="004631B1">
        <w:t>ersion 2007 may work, but is</w:t>
      </w:r>
      <w:r>
        <w:t xml:space="preserve"> not tested.</w:t>
      </w:r>
      <w:r w:rsidR="004631B1">
        <w:t xml:space="preserve"> </w:t>
      </w:r>
    </w:p>
    <w:p w:rsidR="00AD569C" w:rsidRDefault="00AD569C" w:rsidP="0084505F">
      <w:pPr>
        <w:pStyle w:val="Body"/>
      </w:pPr>
    </w:p>
    <w:p w:rsidR="00AD569C" w:rsidRDefault="00AD569C" w:rsidP="0084505F">
      <w:pPr>
        <w:pStyle w:val="Body"/>
      </w:pPr>
      <w:r>
        <w:t xml:space="preserve">If you cannot see the green boxes in this file, please use the ‘show </w:t>
      </w:r>
      <w:proofErr w:type="spellStart"/>
      <w:r>
        <w:t>PlantUML</w:t>
      </w:r>
      <w:proofErr w:type="spellEnd"/>
      <w:r>
        <w:t>’ button.</w:t>
      </w:r>
    </w:p>
    <w:p w:rsidR="0084505F" w:rsidRDefault="0084505F" w:rsidP="0084505F">
      <w:pPr>
        <w:pStyle w:val="Body"/>
      </w:pPr>
    </w:p>
    <w:p w:rsidR="0084505F" w:rsidRDefault="0084505F" w:rsidP="0084505F">
      <w:pPr>
        <w:pStyle w:val="Heading2"/>
        <w:numPr>
          <w:ilvl w:val="1"/>
          <w:numId w:val="5"/>
        </w:numPr>
        <w:tabs>
          <w:tab w:val="num" w:pos="360"/>
        </w:tabs>
      </w:pPr>
      <w:r>
        <w:t>Example</w:t>
      </w:r>
    </w:p>
    <w:p w:rsidR="0084505F" w:rsidRDefault="0084505F" w:rsidP="0084505F">
      <w:pPr>
        <w:pStyle w:val="Body"/>
      </w:pPr>
    </w:p>
    <w:p w:rsidR="0084505F" w:rsidRDefault="0084505F" w:rsidP="00CF1802">
      <w:pPr>
        <w:pStyle w:val="PlantUML"/>
      </w:pPr>
      <w:r>
        <w:t>@startuml</w:t>
      </w:r>
    </w:p>
    <w:p w:rsidR="0084505F" w:rsidRDefault="00622B83" w:rsidP="00CF1802">
      <w:pPr>
        <w:pStyle w:val="PlantUML"/>
      </w:pPr>
      <w:r>
        <w:t>p</w:t>
      </w:r>
      <w:r w:rsidR="004034CD">
        <w:t>articip</w:t>
      </w:r>
      <w:r>
        <w:t xml:space="preserve">ant </w:t>
      </w:r>
      <w:r w:rsidR="004034CD">
        <w:t>"</w:t>
      </w:r>
      <w:r>
        <w:t>Lua plug-in code</w:t>
      </w:r>
      <w:r w:rsidR="004034CD">
        <w:t>"</w:t>
      </w:r>
      <w:r>
        <w:t xml:space="preserve"> as Lua</w:t>
      </w:r>
    </w:p>
    <w:p w:rsidR="00622B83" w:rsidRDefault="00622B83" w:rsidP="00CF1802">
      <w:pPr>
        <w:pStyle w:val="PlantUML"/>
      </w:pPr>
      <w:r>
        <w:t>participant LuaUPnP</w:t>
      </w:r>
    </w:p>
    <w:p w:rsidR="00622B83" w:rsidRDefault="00622B83" w:rsidP="00CF1802">
      <w:pPr>
        <w:pStyle w:val="PlantUML"/>
      </w:pPr>
      <w:r>
        <w:t>participant ZwInt</w:t>
      </w:r>
    </w:p>
    <w:p w:rsidR="00622B83" w:rsidRDefault="00622B83" w:rsidP="00CF1802">
      <w:pPr>
        <w:pStyle w:val="PlantUML"/>
      </w:pPr>
      <w:r>
        <w:t xml:space="preserve">participant </w:t>
      </w:r>
      <w:r w:rsidR="004034CD">
        <w:t>"</w:t>
      </w:r>
      <w:r>
        <w:t>Z-Wave Controller</w:t>
      </w:r>
      <w:r w:rsidR="004034CD">
        <w:t>"</w:t>
      </w:r>
      <w:r>
        <w:t xml:space="preserve"> as Controller</w:t>
      </w:r>
    </w:p>
    <w:p w:rsidR="00622B83" w:rsidRDefault="00622B83" w:rsidP="00CF1802">
      <w:pPr>
        <w:pStyle w:val="PlantUML"/>
      </w:pPr>
      <w:r>
        <w:t xml:space="preserve">participant </w:t>
      </w:r>
      <w:r w:rsidR="004034CD">
        <w:t>"</w:t>
      </w:r>
      <w:r>
        <w:t>Z-Wave Device</w:t>
      </w:r>
      <w:r w:rsidR="004034CD">
        <w:t>"</w:t>
      </w:r>
      <w:r>
        <w:t xml:space="preserve"> as Device</w:t>
      </w:r>
    </w:p>
    <w:p w:rsidR="00622B83" w:rsidRDefault="00622B83" w:rsidP="00CF1802">
      <w:pPr>
        <w:pStyle w:val="PlantUML"/>
      </w:pPr>
    </w:p>
    <w:p w:rsidR="00622B83" w:rsidRDefault="00622B83" w:rsidP="00CF1802">
      <w:pPr>
        <w:pStyle w:val="PlantUML"/>
      </w:pPr>
      <w:r>
        <w:t xml:space="preserve">Lua-&gt;ZwInt </w:t>
      </w:r>
      <w:r w:rsidR="004034CD">
        <w:t xml:space="preserve">: </w:t>
      </w:r>
      <w:r>
        <w:t>Require zwint</w:t>
      </w:r>
    </w:p>
    <w:p w:rsidR="00622B83" w:rsidRDefault="00622B83" w:rsidP="00CF1802">
      <w:pPr>
        <w:pStyle w:val="PlantUML"/>
      </w:pPr>
      <w:r>
        <w:t xml:space="preserve">Lua-&gt;ZwInt </w:t>
      </w:r>
      <w:r w:rsidR="004034CD">
        <w:t xml:space="preserve">: </w:t>
      </w:r>
      <w:r>
        <w:t>Register</w:t>
      </w:r>
    </w:p>
    <w:p w:rsidR="00622B83" w:rsidRDefault="00622B83" w:rsidP="00CF1802">
      <w:pPr>
        <w:pStyle w:val="PlantUML"/>
      </w:pPr>
      <w:r>
        <w:t xml:space="preserve">Lua-&gt;LuaUPnP </w:t>
      </w:r>
      <w:r w:rsidR="00CF1802">
        <w:t xml:space="preserve">: </w:t>
      </w:r>
      <w:r>
        <w:t>SendData (Indicator Get)</w:t>
      </w:r>
    </w:p>
    <w:p w:rsidR="00622B83" w:rsidRDefault="00622B83" w:rsidP="00CF1802">
      <w:pPr>
        <w:pStyle w:val="PlantUML"/>
      </w:pPr>
      <w:r>
        <w:t>LuaUPnP-</w:t>
      </w:r>
      <w:r w:rsidR="00CF1802">
        <w:t>-</w:t>
      </w:r>
      <w:r>
        <w:t xml:space="preserve">&gt;Controller </w:t>
      </w:r>
      <w:r w:rsidR="00CF1802">
        <w:t xml:space="preserve">: </w:t>
      </w:r>
      <w:r>
        <w:t>Indicator Get</w:t>
      </w:r>
    </w:p>
    <w:p w:rsidR="00622B83" w:rsidRDefault="00622B83" w:rsidP="00CF1802">
      <w:pPr>
        <w:pStyle w:val="PlantUML"/>
      </w:pPr>
      <w:r>
        <w:t xml:space="preserve">Controller--&gt;LuaUPnP </w:t>
      </w:r>
      <w:r w:rsidR="00CF1802">
        <w:t xml:space="preserve">: </w:t>
      </w:r>
      <w:r>
        <w:t>Ack</w:t>
      </w:r>
    </w:p>
    <w:p w:rsidR="00622B83" w:rsidRDefault="00622B83" w:rsidP="00CF1802">
      <w:pPr>
        <w:pStyle w:val="PlantUML"/>
      </w:pPr>
      <w:r>
        <w:t xml:space="preserve">Controller-&gt;Device </w:t>
      </w:r>
      <w:r w:rsidR="00CF1802">
        <w:t xml:space="preserve">: </w:t>
      </w:r>
      <w:r>
        <w:t>Indicator Get</w:t>
      </w:r>
    </w:p>
    <w:p w:rsidR="004034CD" w:rsidRDefault="004034CD" w:rsidP="00CF1802">
      <w:pPr>
        <w:pStyle w:val="PlantUML"/>
      </w:pPr>
      <w:r>
        <w:t xml:space="preserve">Controller--&gt;LuaUPnP </w:t>
      </w:r>
      <w:r w:rsidR="00CF1802">
        <w:t xml:space="preserve">: </w:t>
      </w:r>
      <w:r>
        <w:t>Response</w:t>
      </w:r>
    </w:p>
    <w:p w:rsidR="00622B83" w:rsidRDefault="004034CD" w:rsidP="00CF1802">
      <w:pPr>
        <w:pStyle w:val="PlantUML"/>
      </w:pPr>
      <w:r>
        <w:t xml:space="preserve">LuaUPnP--&gt;Controller </w:t>
      </w:r>
      <w:r w:rsidR="00CF1802">
        <w:t xml:space="preserve">: </w:t>
      </w:r>
      <w:r>
        <w:t>Ack</w:t>
      </w:r>
    </w:p>
    <w:p w:rsidR="004034CD" w:rsidRDefault="004034CD" w:rsidP="00CF1802">
      <w:pPr>
        <w:pStyle w:val="PlantUML"/>
      </w:pPr>
      <w:r>
        <w:t xml:space="preserve">Device-&gt;Controller </w:t>
      </w:r>
      <w:r w:rsidR="00CF1802">
        <w:t xml:space="preserve">: </w:t>
      </w:r>
      <w:r>
        <w:t>Request response</w:t>
      </w:r>
    </w:p>
    <w:p w:rsidR="004034CD" w:rsidRDefault="004034CD" w:rsidP="00CF1802">
      <w:pPr>
        <w:pStyle w:val="PlantUML"/>
      </w:pPr>
      <w:r>
        <w:t xml:space="preserve">Controller--&gt;LuaUPnP </w:t>
      </w:r>
      <w:r w:rsidR="00CF1802">
        <w:t xml:space="preserve">: </w:t>
      </w:r>
      <w:r>
        <w:t>Request response</w:t>
      </w:r>
    </w:p>
    <w:p w:rsidR="004034CD" w:rsidRDefault="004034CD" w:rsidP="00CF1802">
      <w:pPr>
        <w:pStyle w:val="PlantUML"/>
      </w:pPr>
      <w:r>
        <w:t xml:space="preserve">LuaUPnP--&gt;Controller </w:t>
      </w:r>
      <w:r w:rsidR="00CF1802">
        <w:t xml:space="preserve">: </w:t>
      </w:r>
      <w:r>
        <w:t>Ack</w:t>
      </w:r>
    </w:p>
    <w:p w:rsidR="004034CD" w:rsidRDefault="004034CD" w:rsidP="00CF1802">
      <w:pPr>
        <w:pStyle w:val="PlantUML"/>
      </w:pPr>
      <w:r>
        <w:t xml:space="preserve">Device-&gt;Controller </w:t>
      </w:r>
      <w:r w:rsidR="00CF1802">
        <w:t xml:space="preserve">: </w:t>
      </w:r>
      <w:r>
        <w:t>Indicator report</w:t>
      </w:r>
    </w:p>
    <w:p w:rsidR="004034CD" w:rsidRDefault="00CF1802" w:rsidP="00CF1802">
      <w:pPr>
        <w:pStyle w:val="PlantUML"/>
      </w:pPr>
      <w:r>
        <w:t>Controller</w:t>
      </w:r>
      <w:r w:rsidR="004034CD">
        <w:t xml:space="preserve">-&gt;ZwInt </w:t>
      </w:r>
      <w:r>
        <w:t xml:space="preserve">: </w:t>
      </w:r>
      <w:r w:rsidR="004034CD">
        <w:t>Indicator report</w:t>
      </w:r>
    </w:p>
    <w:p w:rsidR="004034CD" w:rsidRDefault="004034CD" w:rsidP="00CF1802">
      <w:pPr>
        <w:pStyle w:val="PlantUML"/>
      </w:pPr>
      <w:r>
        <w:t>ZwInt</w:t>
      </w:r>
      <w:r w:rsidR="00CF1802">
        <w:t>--</w:t>
      </w:r>
      <w:r>
        <w:t xml:space="preserve">&gt;Lua </w:t>
      </w:r>
      <w:r w:rsidR="00CF1802">
        <w:t xml:space="preserve">: </w:t>
      </w:r>
      <w:r>
        <w:t>Indicator report</w:t>
      </w:r>
    </w:p>
    <w:p w:rsidR="004034CD" w:rsidRDefault="004034CD" w:rsidP="00CF1802">
      <w:pPr>
        <w:pStyle w:val="PlantUML"/>
      </w:pPr>
      <w:r>
        <w:t>ZwInt</w:t>
      </w:r>
      <w:r w:rsidR="00CF1802">
        <w:t>-</w:t>
      </w:r>
      <w:r>
        <w:t xml:space="preserve">&gt;LuaUPnP </w:t>
      </w:r>
      <w:r w:rsidR="00CF1802">
        <w:t xml:space="preserve">: </w:t>
      </w:r>
      <w:r>
        <w:t>Indicator report</w:t>
      </w:r>
    </w:p>
    <w:p w:rsidR="004034CD" w:rsidRDefault="004034CD" w:rsidP="00CF1802">
      <w:pPr>
        <w:pStyle w:val="PlantUML"/>
      </w:pPr>
      <w:r>
        <w:t>LuaUPnP</w:t>
      </w:r>
      <w:r w:rsidR="00CF1802">
        <w:t>--</w:t>
      </w:r>
      <w:r>
        <w:t xml:space="preserve">&gt;Controller </w:t>
      </w:r>
      <w:r w:rsidR="00CF1802">
        <w:t xml:space="preserve">: </w:t>
      </w:r>
      <w:r>
        <w:t xml:space="preserve">Ack (but otherwise ignored) </w:t>
      </w:r>
    </w:p>
    <w:p w:rsidR="0084505F" w:rsidRDefault="0084505F" w:rsidP="00CF1802">
      <w:pPr>
        <w:pStyle w:val="PlantUML"/>
      </w:pPr>
      <w:r>
        <w:t>@enduml</w:t>
      </w:r>
    </w:p>
    <w:p w:rsidR="00CF1802" w:rsidRDefault="00CF1802" w:rsidP="00CF1802">
      <w:pPr>
        <w:pStyle w:val="PlantUMLImg"/>
      </w:pPr>
      <w:r>
        <w:rPr>
          <w:noProof/>
          <w:lang w:eastAsia="en-US"/>
        </w:rPr>
        <w:lastRenderedPageBreak/>
        <w:drawing>
          <wp:inline distT="0" distB="0" distL="0" distR="0">
            <wp:extent cx="6229350" cy="5581650"/>
            <wp:effectExtent l="19050" t="0" r="0" b="0"/>
            <wp:docPr id="30" name="Picture 30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594D50">
      <w:pPr>
        <w:pStyle w:val="PlantUMLImg"/>
      </w:pPr>
    </w:p>
    <w:p w:rsidR="00C90098" w:rsidRDefault="00C90098" w:rsidP="00C90098">
      <w:pPr>
        <w:pStyle w:val="Heading2"/>
        <w:tabs>
          <w:tab w:val="clear" w:pos="360"/>
        </w:tabs>
      </w:pPr>
      <w:r>
        <w:t>Installation</w:t>
      </w:r>
    </w:p>
    <w:p w:rsidR="00C90098" w:rsidRDefault="00C90098" w:rsidP="00C90098">
      <w:pPr>
        <w:pStyle w:val="Body"/>
      </w:pPr>
      <w:r>
        <w:t xml:space="preserve">First time: </w:t>
      </w:r>
    </w:p>
    <w:p w:rsidR="00C90098" w:rsidRDefault="00C90098" w:rsidP="00C90098">
      <w:pPr>
        <w:pStyle w:val="Body"/>
        <w:numPr>
          <w:ilvl w:val="0"/>
          <w:numId w:val="4"/>
        </w:numPr>
      </w:pPr>
      <w:r>
        <w:t>install this template in Word</w:t>
      </w:r>
    </w:p>
    <w:p w:rsidR="00C90098" w:rsidRDefault="00C90098" w:rsidP="00C90098">
      <w:pPr>
        <w:pStyle w:val="Body"/>
        <w:numPr>
          <w:ilvl w:val="1"/>
          <w:numId w:val="4"/>
        </w:numPr>
      </w:pPr>
      <w:r>
        <w:t>copy this (</w:t>
      </w:r>
      <w:proofErr w:type="spellStart"/>
      <w:r>
        <w:t>docm</w:t>
      </w:r>
      <w:proofErr w:type="spellEnd"/>
      <w:r>
        <w:t xml:space="preserve">) file in </w:t>
      </w:r>
      <w:proofErr w:type="spellStart"/>
      <w:r>
        <w:t>to</w:t>
      </w:r>
      <w:proofErr w:type="spellEnd"/>
      <w:r>
        <w:t xml:space="preserve"> </w:t>
      </w:r>
      <w:r w:rsidRPr="00C90098">
        <w:t>%</w:t>
      </w:r>
      <w:proofErr w:type="spellStart"/>
      <w:r w:rsidRPr="00C90098">
        <w:t>appdata</w:t>
      </w:r>
      <w:proofErr w:type="spellEnd"/>
      <w:r w:rsidRPr="00C90098">
        <w:t>%\Microsoft\Word\STARTUP</w:t>
      </w:r>
    </w:p>
    <w:p w:rsidR="00C90098" w:rsidRDefault="00C90098" w:rsidP="00C90098">
      <w:pPr>
        <w:pStyle w:val="Body"/>
        <w:numPr>
          <w:ilvl w:val="0"/>
          <w:numId w:val="4"/>
        </w:numPr>
      </w:pPr>
      <w:r>
        <w:t>install Plantuml.jar in %</w:t>
      </w:r>
      <w:proofErr w:type="spellStart"/>
      <w:r>
        <w:t>appdata</w:t>
      </w:r>
      <w:proofErr w:type="spellEnd"/>
      <w:r>
        <w:t>%</w:t>
      </w:r>
    </w:p>
    <w:p w:rsidR="00C90098" w:rsidRDefault="00C90098" w:rsidP="00C90098">
      <w:pPr>
        <w:pStyle w:val="Body"/>
        <w:numPr>
          <w:ilvl w:val="0"/>
          <w:numId w:val="4"/>
        </w:numPr>
      </w:pPr>
      <w:r>
        <w:t xml:space="preserve">install </w:t>
      </w:r>
      <w:proofErr w:type="spellStart"/>
      <w:r>
        <w:t>GraphViz</w:t>
      </w:r>
      <w:proofErr w:type="spellEnd"/>
    </w:p>
    <w:p w:rsidR="00B937A8" w:rsidRDefault="00B5001A" w:rsidP="0026756D">
      <w:pPr>
        <w:pStyle w:val="Body"/>
        <w:numPr>
          <w:ilvl w:val="1"/>
          <w:numId w:val="4"/>
        </w:numPr>
      </w:pPr>
      <w:hyperlink r:id="rId9" w:history="1">
        <w:r w:rsidR="00B937A8">
          <w:rPr>
            <w:rStyle w:val="Hyperlink"/>
          </w:rPr>
          <w:t>http://www.graphviz.org/Download_windows.php</w:t>
        </w:r>
      </w:hyperlink>
    </w:p>
    <w:p w:rsidR="00B937A8" w:rsidRDefault="00B937A8" w:rsidP="00B937A8">
      <w:pPr>
        <w:pStyle w:val="Body"/>
        <w:numPr>
          <w:ilvl w:val="2"/>
          <w:numId w:val="4"/>
        </w:numPr>
      </w:pPr>
      <w:r>
        <w:t xml:space="preserve">use installer if you have rights to install applications; this will install </w:t>
      </w:r>
      <w:proofErr w:type="spellStart"/>
      <w:r>
        <w:t>graphviz</w:t>
      </w:r>
      <w:proofErr w:type="spellEnd"/>
      <w:r>
        <w:t xml:space="preserve"> in your program files (x86)</w:t>
      </w:r>
    </w:p>
    <w:p w:rsidR="00B937A8" w:rsidRDefault="00B937A8" w:rsidP="00B937A8">
      <w:pPr>
        <w:pStyle w:val="Body"/>
        <w:numPr>
          <w:ilvl w:val="2"/>
          <w:numId w:val="4"/>
        </w:numPr>
      </w:pPr>
      <w:r>
        <w:t>use zip for portable installation</w:t>
      </w:r>
    </w:p>
    <w:p w:rsidR="00F53DD5" w:rsidRDefault="00B937A8" w:rsidP="00F53DD5">
      <w:pPr>
        <w:pStyle w:val="Body"/>
        <w:numPr>
          <w:ilvl w:val="3"/>
          <w:numId w:val="4"/>
        </w:numPr>
      </w:pPr>
      <w:r>
        <w:t>extract in %</w:t>
      </w:r>
      <w:proofErr w:type="spellStart"/>
      <w:r>
        <w:t>appdata</w:t>
      </w:r>
      <w:proofErr w:type="spellEnd"/>
      <w:r>
        <w:t>%</w:t>
      </w:r>
      <w:r w:rsidR="00260312">
        <w:t xml:space="preserve"> </w:t>
      </w:r>
    </w:p>
    <w:p w:rsidR="00260312" w:rsidRDefault="00260312" w:rsidP="00B937A8">
      <w:pPr>
        <w:pStyle w:val="Body"/>
        <w:numPr>
          <w:ilvl w:val="3"/>
          <w:numId w:val="4"/>
        </w:numPr>
      </w:pPr>
      <w:r>
        <w:t>(executable is then in %</w:t>
      </w:r>
      <w:proofErr w:type="spellStart"/>
      <w:r>
        <w:t>appdata</w:t>
      </w:r>
      <w:proofErr w:type="spellEnd"/>
      <w:r>
        <w:t>%\release\bin\dot.exe)</w:t>
      </w:r>
    </w:p>
    <w:p w:rsidR="00C90098" w:rsidRDefault="00C90098" w:rsidP="00C90098">
      <w:pPr>
        <w:pStyle w:val="Body"/>
        <w:numPr>
          <w:ilvl w:val="1"/>
          <w:numId w:val="4"/>
        </w:numPr>
      </w:pPr>
      <w:r>
        <w:t xml:space="preserve">if </w:t>
      </w:r>
      <w:r w:rsidR="00260312">
        <w:t xml:space="preserve">alternative </w:t>
      </w:r>
      <w:r>
        <w:t xml:space="preserve">portable installation, please set </w:t>
      </w:r>
      <w:r>
        <w:rPr>
          <w:rStyle w:val="HTMLCode"/>
          <w:color w:val="000000"/>
          <w:shd w:val="clear" w:color="auto" w:fill="DFDCD3"/>
        </w:rPr>
        <w:t>GRAPHVIZ_DOT</w:t>
      </w:r>
      <w:r>
        <w:rPr>
          <w:rStyle w:val="apple-converted-space"/>
          <w:color w:val="000000"/>
          <w:sz w:val="27"/>
          <w:szCs w:val="27"/>
          <w:shd w:val="clear" w:color="auto" w:fill="DFDCD3"/>
        </w:rPr>
        <w:t xml:space="preserve">  </w:t>
      </w:r>
      <w:r>
        <w:t>to location of DOT.EXE</w:t>
      </w:r>
    </w:p>
    <w:p w:rsidR="00C90098" w:rsidRDefault="00C90098" w:rsidP="00C90098">
      <w:pPr>
        <w:pStyle w:val="Body"/>
        <w:numPr>
          <w:ilvl w:val="0"/>
          <w:numId w:val="4"/>
        </w:numPr>
      </w:pPr>
      <w:proofErr w:type="gramStart"/>
      <w:r>
        <w:t>restart</w:t>
      </w:r>
      <w:proofErr w:type="gramEnd"/>
      <w:r>
        <w:t xml:space="preserve"> Word. You now should have a </w:t>
      </w:r>
      <w:proofErr w:type="spellStart"/>
      <w:r>
        <w:t>PlantUML</w:t>
      </w:r>
      <w:proofErr w:type="spellEnd"/>
      <w:r>
        <w:t xml:space="preserve"> menu!</w:t>
      </w:r>
    </w:p>
    <w:p w:rsidR="00EE1297" w:rsidRDefault="00EE1297" w:rsidP="00EE1297">
      <w:pPr>
        <w:pStyle w:val="Heading2"/>
        <w:numPr>
          <w:ilvl w:val="1"/>
          <w:numId w:val="5"/>
        </w:numPr>
        <w:tabs>
          <w:tab w:val="left" w:pos="720"/>
        </w:tabs>
      </w:pPr>
      <w:r>
        <w:t>Installation</w:t>
      </w:r>
    </w:p>
    <w:p w:rsidR="00EE1297" w:rsidRDefault="00EE1297" w:rsidP="00EE1297">
      <w:pPr>
        <w:pStyle w:val="Body"/>
      </w:pPr>
      <w:r>
        <w:t xml:space="preserve">First time: </w:t>
      </w:r>
    </w:p>
    <w:p w:rsidR="00EE1297" w:rsidRDefault="00EE1297" w:rsidP="00EE1297">
      <w:pPr>
        <w:pStyle w:val="Body"/>
        <w:numPr>
          <w:ilvl w:val="0"/>
          <w:numId w:val="4"/>
        </w:numPr>
      </w:pPr>
      <w:r>
        <w:t>install this template in Word</w:t>
      </w:r>
    </w:p>
    <w:p w:rsidR="00EE1297" w:rsidRDefault="00EE1297" w:rsidP="00EE1297">
      <w:pPr>
        <w:pStyle w:val="Body"/>
        <w:numPr>
          <w:ilvl w:val="1"/>
          <w:numId w:val="4"/>
        </w:numPr>
      </w:pPr>
      <w:r>
        <w:lastRenderedPageBreak/>
        <w:t>copy this (</w:t>
      </w:r>
      <w:proofErr w:type="spellStart"/>
      <w:r>
        <w:t>dotm</w:t>
      </w:r>
      <w:proofErr w:type="spellEnd"/>
      <w:r>
        <w:t xml:space="preserve">) file in </w:t>
      </w:r>
      <w:proofErr w:type="spellStart"/>
      <w:r>
        <w:t>to</w:t>
      </w:r>
      <w:proofErr w:type="spellEnd"/>
      <w:r>
        <w:t xml:space="preserve"> %</w:t>
      </w:r>
      <w:proofErr w:type="spellStart"/>
      <w:r>
        <w:t>appdata</w:t>
      </w:r>
      <w:proofErr w:type="spellEnd"/>
      <w:r>
        <w:t>%\Microsoft\Word\STARTUP</w:t>
      </w:r>
    </w:p>
    <w:p w:rsidR="00EE1297" w:rsidRDefault="00EE1297" w:rsidP="00EE1297">
      <w:pPr>
        <w:pStyle w:val="Body"/>
        <w:numPr>
          <w:ilvl w:val="1"/>
          <w:numId w:val="4"/>
        </w:numPr>
      </w:pPr>
      <w:r>
        <w:t>note: .</w:t>
      </w:r>
      <w:proofErr w:type="spellStart"/>
      <w:r>
        <w:t>dotm</w:t>
      </w:r>
      <w:proofErr w:type="spellEnd"/>
      <w:r>
        <w:t xml:space="preserve"> = Word Doc Template (office 2007/2010) with Macro's enabled</w:t>
      </w:r>
    </w:p>
    <w:p w:rsidR="00EE1297" w:rsidRDefault="00EE1297" w:rsidP="00EE1297">
      <w:pPr>
        <w:pStyle w:val="Body"/>
        <w:numPr>
          <w:ilvl w:val="0"/>
          <w:numId w:val="4"/>
        </w:numPr>
      </w:pPr>
      <w:r>
        <w:t>install Plantuml.jar in %</w:t>
      </w:r>
      <w:proofErr w:type="spellStart"/>
      <w:r>
        <w:t>appdata</w:t>
      </w:r>
      <w:proofErr w:type="spellEnd"/>
      <w:r>
        <w:t>%</w:t>
      </w:r>
    </w:p>
    <w:p w:rsidR="00EE1297" w:rsidRDefault="00EE1297" w:rsidP="00EE1297">
      <w:pPr>
        <w:pStyle w:val="Body"/>
        <w:numPr>
          <w:ilvl w:val="0"/>
          <w:numId w:val="4"/>
        </w:numPr>
      </w:pPr>
      <w:r>
        <w:t xml:space="preserve">install </w:t>
      </w:r>
      <w:proofErr w:type="spellStart"/>
      <w:r>
        <w:t>GraphViz</w:t>
      </w:r>
      <w:proofErr w:type="spellEnd"/>
    </w:p>
    <w:p w:rsidR="00EE1297" w:rsidRDefault="00B5001A" w:rsidP="00EE1297">
      <w:pPr>
        <w:pStyle w:val="Body"/>
        <w:numPr>
          <w:ilvl w:val="1"/>
          <w:numId w:val="4"/>
        </w:numPr>
      </w:pPr>
      <w:hyperlink r:id="rId10" w:history="1">
        <w:r w:rsidR="00EE1297">
          <w:rPr>
            <w:rStyle w:val="Hyperlink"/>
          </w:rPr>
          <w:t>http://www.graphviz.org/Download_windows.php</w:t>
        </w:r>
      </w:hyperlink>
    </w:p>
    <w:p w:rsidR="00EE1297" w:rsidRDefault="00EE1297" w:rsidP="00EE1297">
      <w:pPr>
        <w:pStyle w:val="Body"/>
        <w:numPr>
          <w:ilvl w:val="2"/>
          <w:numId w:val="4"/>
        </w:numPr>
      </w:pPr>
      <w:r>
        <w:t xml:space="preserve">use installer if you have rights to install applications; this will install </w:t>
      </w:r>
      <w:proofErr w:type="spellStart"/>
      <w:r>
        <w:t>graphviz</w:t>
      </w:r>
      <w:proofErr w:type="spellEnd"/>
      <w:r>
        <w:t xml:space="preserve"> in your program files (x86)</w:t>
      </w:r>
    </w:p>
    <w:p w:rsidR="00EE1297" w:rsidRDefault="00EE1297" w:rsidP="00EE1297">
      <w:pPr>
        <w:pStyle w:val="Body"/>
        <w:numPr>
          <w:ilvl w:val="2"/>
          <w:numId w:val="4"/>
        </w:numPr>
      </w:pPr>
      <w:r>
        <w:t>use zip for portable installation</w:t>
      </w:r>
    </w:p>
    <w:p w:rsidR="00EE1297" w:rsidRDefault="00EE1297" w:rsidP="00EE1297">
      <w:pPr>
        <w:pStyle w:val="Body"/>
        <w:numPr>
          <w:ilvl w:val="3"/>
          <w:numId w:val="4"/>
        </w:numPr>
      </w:pPr>
      <w:r>
        <w:t>extract in %</w:t>
      </w:r>
      <w:proofErr w:type="spellStart"/>
      <w:r>
        <w:t>appdata</w:t>
      </w:r>
      <w:proofErr w:type="spellEnd"/>
      <w:r>
        <w:t xml:space="preserve">% </w:t>
      </w:r>
    </w:p>
    <w:p w:rsidR="00EE1297" w:rsidRDefault="00EE1297" w:rsidP="00EE1297">
      <w:pPr>
        <w:pStyle w:val="Body"/>
        <w:numPr>
          <w:ilvl w:val="3"/>
          <w:numId w:val="4"/>
        </w:numPr>
      </w:pPr>
      <w:r>
        <w:t>(executable is then in %</w:t>
      </w:r>
      <w:proofErr w:type="spellStart"/>
      <w:r>
        <w:t>appdata</w:t>
      </w:r>
      <w:proofErr w:type="spellEnd"/>
      <w:r>
        <w:t>%\release\bin\dot.exe)</w:t>
      </w:r>
    </w:p>
    <w:p w:rsidR="00EE1297" w:rsidRDefault="00EE1297" w:rsidP="00EE1297">
      <w:pPr>
        <w:pStyle w:val="Body"/>
        <w:numPr>
          <w:ilvl w:val="1"/>
          <w:numId w:val="4"/>
        </w:numPr>
      </w:pPr>
      <w:r>
        <w:t xml:space="preserve">if alternative portable installation, please set </w:t>
      </w:r>
      <w:r>
        <w:rPr>
          <w:rStyle w:val="HTMLCode"/>
          <w:color w:val="000000"/>
          <w:shd w:val="clear" w:color="auto" w:fill="DFDCD3"/>
        </w:rPr>
        <w:t>GRAPHVIZ_DOT</w:t>
      </w:r>
      <w:r>
        <w:rPr>
          <w:rStyle w:val="apple-converted-space"/>
          <w:color w:val="000000"/>
          <w:sz w:val="27"/>
          <w:szCs w:val="27"/>
          <w:shd w:val="clear" w:color="auto" w:fill="DFDCD3"/>
        </w:rPr>
        <w:t xml:space="preserve">  </w:t>
      </w:r>
      <w:r>
        <w:t>to location of DOT.EXE</w:t>
      </w:r>
    </w:p>
    <w:p w:rsidR="00EE1297" w:rsidRDefault="00EE1297" w:rsidP="00EE1297">
      <w:pPr>
        <w:pStyle w:val="Body"/>
        <w:numPr>
          <w:ilvl w:val="0"/>
          <w:numId w:val="4"/>
        </w:numPr>
      </w:pPr>
      <w:proofErr w:type="gramStart"/>
      <w:r>
        <w:t>restart</w:t>
      </w:r>
      <w:proofErr w:type="gramEnd"/>
      <w:r>
        <w:t xml:space="preserve"> Word. You now should have a </w:t>
      </w:r>
      <w:proofErr w:type="spellStart"/>
      <w:r>
        <w:t>PlantUML</w:t>
      </w:r>
      <w:proofErr w:type="spellEnd"/>
      <w:r>
        <w:t xml:space="preserve"> menu!</w:t>
      </w:r>
    </w:p>
    <w:p w:rsidR="00EE1297" w:rsidRDefault="00EE1297" w:rsidP="00EE1297">
      <w:pPr>
        <w:pStyle w:val="Body"/>
      </w:pPr>
    </w:p>
    <w:p w:rsidR="00EE1297" w:rsidRDefault="00EE1297" w:rsidP="00EE1297">
      <w:pPr>
        <w:pStyle w:val="Body"/>
      </w:pP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t>Using</w:t>
      </w:r>
    </w:p>
    <w:p w:rsidR="00EE1297" w:rsidRDefault="00EE1297" w:rsidP="00EE1297">
      <w:r>
        <w:t>Once installed, a special menu (</w:t>
      </w:r>
      <w:proofErr w:type="spellStart"/>
      <w:r>
        <w:t>Plant</w:t>
      </w:r>
      <w:r w:rsidR="00ED67B3">
        <w:t>UML</w:t>
      </w:r>
      <w:proofErr w:type="spellEnd"/>
      <w:r w:rsidR="00ED67B3">
        <w:t>) should be available in Word as tab “</w:t>
      </w:r>
      <w:proofErr w:type="spellStart"/>
      <w:r w:rsidR="00ED67B3">
        <w:t>PlantUML</w:t>
      </w:r>
      <w:proofErr w:type="spellEnd"/>
      <w:r w:rsidR="00ED67B3">
        <w:t>”</w:t>
      </w:r>
    </w:p>
    <w:p w:rsidR="00EE1297" w:rsidRDefault="00ED67B3" w:rsidP="00EE1297">
      <w:r>
        <w:rPr>
          <w:noProof/>
          <w:lang w:eastAsia="en-US"/>
        </w:rPr>
        <w:drawing>
          <wp:inline distT="0" distB="0" distL="0" distR="0">
            <wp:extent cx="4561905" cy="7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97" w:rsidRDefault="00EE1297" w:rsidP="00EE1297">
      <w:r>
        <w:t xml:space="preserve">P </w:t>
      </w:r>
      <w:proofErr w:type="gramStart"/>
      <w:r>
        <w:t xml:space="preserve">= </w:t>
      </w:r>
      <w:r>
        <w:rPr>
          <w:noProof/>
          <w:lang w:eastAsia="en-US"/>
        </w:rPr>
        <w:drawing>
          <wp:inline distT="0" distB="0" distL="0" distR="0">
            <wp:extent cx="32385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: show paragraph marks</w:t>
      </w:r>
    </w:p>
    <w:p w:rsidR="00EE1297" w:rsidRDefault="00EE1297" w:rsidP="00EE1297">
      <w:r>
        <w:t xml:space="preserve">Show </w:t>
      </w:r>
      <w:proofErr w:type="spellStart"/>
      <w:r>
        <w:t>PlantUML</w:t>
      </w:r>
      <w:proofErr w:type="spellEnd"/>
      <w:r>
        <w:t xml:space="preserve">: reveal (green text) of </w:t>
      </w:r>
      <w:proofErr w:type="spellStart"/>
      <w:r>
        <w:t>PlantUML</w:t>
      </w:r>
      <w:proofErr w:type="spellEnd"/>
      <w:r>
        <w:t xml:space="preserve"> image sources (for editing)</w:t>
      </w:r>
    </w:p>
    <w:p w:rsidR="00EE1297" w:rsidRDefault="00EE1297" w:rsidP="00EE1297">
      <w:r>
        <w:t xml:space="preserve">Hide </w:t>
      </w:r>
      <w:proofErr w:type="spellStart"/>
      <w:proofErr w:type="gramStart"/>
      <w:r>
        <w:t>PlantUML</w:t>
      </w:r>
      <w:proofErr w:type="spellEnd"/>
      <w:r>
        <w:t xml:space="preserve"> :</w:t>
      </w:r>
      <w:proofErr w:type="gramEnd"/>
      <w:r>
        <w:t xml:space="preserve"> hide source, just show generated pictures (before releasing a document for review/UCC)</w:t>
      </w:r>
    </w:p>
    <w:p w:rsidR="00EE1297" w:rsidRDefault="00EE1297" w:rsidP="00EE1297">
      <w:proofErr w:type="gramStart"/>
      <w:r>
        <w:t>UML.1 :</w:t>
      </w:r>
      <w:proofErr w:type="gramEnd"/>
      <w:r>
        <w:t xml:space="preserve"> Generate current diagram (cursor in green </w:t>
      </w:r>
      <w:proofErr w:type="spellStart"/>
      <w:r>
        <w:t>PlantUML</w:t>
      </w:r>
      <w:proofErr w:type="spellEnd"/>
      <w:r>
        <w:t xml:space="preserve"> definition)</w:t>
      </w:r>
    </w:p>
    <w:p w:rsidR="00EE1297" w:rsidRDefault="00EE1297" w:rsidP="00EE1297">
      <w:r>
        <w:t>UML.</w:t>
      </w:r>
      <w:proofErr w:type="gramStart"/>
      <w:r>
        <w:t>* :</w:t>
      </w:r>
      <w:proofErr w:type="gramEnd"/>
      <w:r>
        <w:t xml:space="preserve"> Generate all (note: this may take seconds up to a minute for 100+ pictures). Press Ctrl-Break to abort.</w:t>
      </w:r>
    </w:p>
    <w:p w:rsidR="00EE1297" w:rsidRDefault="00EE1297" w:rsidP="00EE1297">
      <w:pPr>
        <w:pStyle w:val="Body"/>
      </w:pPr>
    </w:p>
    <w:p w:rsidR="00AD569C" w:rsidRDefault="00AD569C" w:rsidP="00EE1297">
      <w:pPr>
        <w:pStyle w:val="Body"/>
      </w:pPr>
      <w:r>
        <w:t xml:space="preserve">If you don’t see the toolbar, please check installation instructions. </w:t>
      </w:r>
      <w:proofErr w:type="gramStart"/>
      <w:r>
        <w:t>If you load the .</w:t>
      </w:r>
      <w:proofErr w:type="spellStart"/>
      <w:r>
        <w:t>dotm</w:t>
      </w:r>
      <w:proofErr w:type="spellEnd"/>
      <w:r>
        <w:t xml:space="preserve"> file from word (Open file, not double click from explorer) then you should also see the toolbar (or twice if you’ve installed it already).</w:t>
      </w:r>
      <w:proofErr w:type="gramEnd"/>
    </w:p>
    <w:p w:rsidR="00EE1297" w:rsidRDefault="00EE1297" w:rsidP="00EE1297">
      <w:pPr>
        <w:pStyle w:val="Heading2"/>
      </w:pPr>
      <w:r>
        <w:t>About word template</w:t>
      </w:r>
    </w:p>
    <w:p w:rsidR="00EE1297" w:rsidRDefault="00EE1297" w:rsidP="00EE1297">
      <w:r>
        <w:t>This document contains VBA scripts (based on plantuml007.bas).</w:t>
      </w:r>
    </w:p>
    <w:p w:rsidR="00EE1297" w:rsidRDefault="00EE1297" w:rsidP="00EE1297">
      <w:pPr>
        <w:pStyle w:val="Body"/>
      </w:pPr>
      <w:r>
        <w:t>Improvements made by Adriaan van den Brand:</w:t>
      </w:r>
    </w:p>
    <w:p w:rsidR="00EE1297" w:rsidRDefault="00EE1297" w:rsidP="00EE1297">
      <w:pPr>
        <w:pStyle w:val="Body"/>
        <w:numPr>
          <w:ilvl w:val="0"/>
          <w:numId w:val="6"/>
        </w:numPr>
      </w:pPr>
      <w:r>
        <w:t>Easy distribution and integration (as a word.docm)</w:t>
      </w:r>
    </w:p>
    <w:p w:rsidR="00EE1297" w:rsidRDefault="00EE1297" w:rsidP="00EE1297">
      <w:pPr>
        <w:pStyle w:val="Body"/>
        <w:numPr>
          <w:ilvl w:val="0"/>
          <w:numId w:val="6"/>
        </w:numPr>
      </w:pPr>
      <w:r>
        <w:t>performance (no new documents created, direct writing of text files)</w:t>
      </w:r>
    </w:p>
    <w:p w:rsidR="00EE1297" w:rsidRDefault="00EE1297" w:rsidP="00EE1297">
      <w:pPr>
        <w:pStyle w:val="Body"/>
        <w:numPr>
          <w:ilvl w:val="0"/>
          <w:numId w:val="6"/>
        </w:numPr>
      </w:pPr>
      <w:r>
        <w:t>fixed issue of images at wrong locations</w:t>
      </w:r>
    </w:p>
    <w:p w:rsidR="00EE1297" w:rsidRDefault="00EE1297" w:rsidP="00EE1297">
      <w:pPr>
        <w:pStyle w:val="Body"/>
        <w:numPr>
          <w:ilvl w:val="0"/>
          <w:numId w:val="6"/>
        </w:numPr>
      </w:pPr>
      <w:r>
        <w:t xml:space="preserve">better sync with </w:t>
      </w:r>
      <w:proofErr w:type="spellStart"/>
      <w:r>
        <w:t>plantuml</w:t>
      </w:r>
      <w:proofErr w:type="spellEnd"/>
      <w:r>
        <w:t xml:space="preserve"> java (by using </w:t>
      </w:r>
      <w:proofErr w:type="spellStart"/>
      <w:r>
        <w:t>ShellandWait</w:t>
      </w:r>
      <w:proofErr w:type="spellEnd"/>
      <w:r>
        <w:t xml:space="preserve"> module)</w:t>
      </w:r>
    </w:p>
    <w:p w:rsidR="00EE1297" w:rsidRDefault="00EE1297" w:rsidP="00EE1297">
      <w:pPr>
        <w:pStyle w:val="Body"/>
        <w:numPr>
          <w:ilvl w:val="0"/>
          <w:numId w:val="6"/>
        </w:numPr>
      </w:pPr>
      <w:r>
        <w:t>no unnecessary delays</w:t>
      </w:r>
    </w:p>
    <w:p w:rsidR="00EE1297" w:rsidRDefault="004631B1" w:rsidP="00EE1297">
      <w:pPr>
        <w:pStyle w:val="Body"/>
        <w:numPr>
          <w:ilvl w:val="0"/>
          <w:numId w:val="6"/>
        </w:numPr>
      </w:pPr>
      <w:r>
        <w:t>can be aborted with ctrl-break</w:t>
      </w:r>
    </w:p>
    <w:p w:rsidR="00330028" w:rsidRDefault="00330028" w:rsidP="00EE1297">
      <w:pPr>
        <w:pStyle w:val="Body"/>
      </w:pPr>
    </w:p>
    <w:p w:rsidR="00EE1297" w:rsidRDefault="00EE1297" w:rsidP="00EE1297">
      <w:pPr>
        <w:pStyle w:val="Body"/>
      </w:pPr>
      <w:r>
        <w:t>Contact</w:t>
      </w:r>
      <w:proofErr w:type="gramStart"/>
      <w:r>
        <w:t>:</w:t>
      </w:r>
      <w:proofErr w:type="gramEnd"/>
      <w:r w:rsidR="00B5001A" w:rsidRPr="00B5001A">
        <w:fldChar w:fldCharType="begin"/>
      </w:r>
      <w:r w:rsidR="004665E4">
        <w:instrText xml:space="preserve"> HYPERLINK "mailto:adriaan.plantuml@gmail.com" </w:instrText>
      </w:r>
      <w:r w:rsidR="00B5001A" w:rsidRPr="00B5001A">
        <w:fldChar w:fldCharType="separate"/>
      </w:r>
      <w:r w:rsidRPr="00273AE8">
        <w:rPr>
          <w:rStyle w:val="Hyperlink"/>
        </w:rPr>
        <w:t>adriaan.plantuml@gmail.com</w:t>
      </w:r>
      <w:r w:rsidR="00B5001A">
        <w:rPr>
          <w:rStyle w:val="Hyperlink"/>
        </w:rPr>
        <w:fldChar w:fldCharType="end"/>
      </w:r>
    </w:p>
    <w:p w:rsidR="00EE1297" w:rsidRDefault="00EE1297" w:rsidP="00EE1297">
      <w:pPr>
        <w:pStyle w:val="Body"/>
      </w:pPr>
    </w:p>
    <w:p w:rsidR="00EE1297" w:rsidRDefault="00EE1297" w:rsidP="00EE1297">
      <w:pPr>
        <w:pStyle w:val="Body"/>
      </w:pPr>
      <w:r>
        <w:t>I appreciate feedback and improved versions.</w:t>
      </w:r>
    </w:p>
    <w:p w:rsidR="00EE1297" w:rsidRDefault="00EE1297" w:rsidP="001164CA">
      <w:pPr>
        <w:pStyle w:val="PlantUML"/>
      </w:pPr>
      <w:r>
        <w:t>@startuml</w:t>
      </w:r>
    </w:p>
    <w:p w:rsidR="00EE1297" w:rsidRDefault="00EE1297" w:rsidP="001164CA">
      <w:pPr>
        <w:pStyle w:val="PlantUML"/>
      </w:pPr>
      <w:r>
        <w:t>left to right direction</w:t>
      </w:r>
    </w:p>
    <w:p w:rsidR="00EE1297" w:rsidRDefault="00EE1297" w:rsidP="001164CA">
      <w:pPr>
        <w:pStyle w:val="PlantUML"/>
      </w:pPr>
      <w:r>
        <w:t>class WordTemplate {</w:t>
      </w:r>
    </w:p>
    <w:p w:rsidR="00EE1297" w:rsidRPr="00682088" w:rsidRDefault="00EE1297" w:rsidP="001164CA">
      <w:pPr>
        <w:pStyle w:val="PlantUML"/>
        <w:rPr>
          <w:lang w:val="nl-NL"/>
        </w:rPr>
      </w:pPr>
      <w:r w:rsidRPr="00682088">
        <w:rPr>
          <w:lang w:val="nl-NL"/>
        </w:rPr>
        <w:t>by Adriaan van den Brand</w:t>
      </w:r>
    </w:p>
    <w:p w:rsidR="00EE1297" w:rsidRPr="00682088" w:rsidRDefault="00EE1297" w:rsidP="001164CA">
      <w:pPr>
        <w:pStyle w:val="PlantUML"/>
        <w:rPr>
          <w:lang w:val="nl-NL"/>
        </w:rPr>
      </w:pPr>
      <w:r w:rsidRPr="00682088">
        <w:rPr>
          <w:lang w:val="nl-NL"/>
        </w:rPr>
        <w:t xml:space="preserve">+PlantUML.bas </w:t>
      </w:r>
    </w:p>
    <w:p w:rsidR="00EE1297" w:rsidRDefault="00EE1297" w:rsidP="001164CA">
      <w:pPr>
        <w:pStyle w:val="PlantUML"/>
      </w:pPr>
      <w:r>
        <w:t xml:space="preserve">+ShellAndWait.bas </w:t>
      </w:r>
    </w:p>
    <w:p w:rsidR="00EE1297" w:rsidRDefault="00EE1297" w:rsidP="001164CA">
      <w:pPr>
        <w:pStyle w:val="PlantUML"/>
      </w:pPr>
      <w:r>
        <w:t>---</w:t>
      </w:r>
    </w:p>
    <w:p w:rsidR="00EE1297" w:rsidRDefault="00EE1297" w:rsidP="001164CA">
      <w:pPr>
        <w:pStyle w:val="PlantUML"/>
      </w:pPr>
      <w:r>
        <w:t>UML.1()</w:t>
      </w:r>
    </w:p>
    <w:p w:rsidR="00EE1297" w:rsidRDefault="00EE1297" w:rsidP="001164CA">
      <w:pPr>
        <w:pStyle w:val="PlantUML"/>
      </w:pPr>
      <w:r>
        <w:t>UML.*()</w:t>
      </w:r>
    </w:p>
    <w:p w:rsidR="00EE1297" w:rsidRDefault="00EE1297" w:rsidP="001164CA">
      <w:pPr>
        <w:pStyle w:val="PlantUML"/>
      </w:pPr>
      <w:r>
        <w:t>ShowPlantUML()</w:t>
      </w:r>
    </w:p>
    <w:p w:rsidR="00EE1297" w:rsidRDefault="00EE1297" w:rsidP="001164CA">
      <w:pPr>
        <w:pStyle w:val="PlantUML"/>
      </w:pPr>
      <w:r>
        <w:lastRenderedPageBreak/>
        <w:t>HidePlantUML()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class PlantUML.jar {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  <w:r>
        <w:t>class GraphViz.DOT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WordTemplate --|&gt; PlantUML.jar</w:t>
      </w:r>
    </w:p>
    <w:p w:rsidR="00EE1297" w:rsidRDefault="00EE1297" w:rsidP="001164CA">
      <w:pPr>
        <w:pStyle w:val="PlantUML"/>
      </w:pPr>
      <w:r>
        <w:t>PlantUML.jar --|&gt;</w:t>
      </w:r>
      <w:r w:rsidRPr="00682088">
        <w:t xml:space="preserve"> </w:t>
      </w:r>
      <w:r>
        <w:t>GraphViz.DOT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drawing>
          <wp:inline distT="0" distB="0" distL="0" distR="0">
            <wp:extent cx="2609850" cy="2143125"/>
            <wp:effectExtent l="19050" t="0" r="0" b="0"/>
            <wp:docPr id="17" name="Picture 17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1F7344">
      <w:pPr>
        <w:pStyle w:val="PlantUMLImg"/>
      </w:pPr>
    </w:p>
    <w:p w:rsidR="001F7344" w:rsidRDefault="001F7344" w:rsidP="00EE1297">
      <w:pPr>
        <w:pStyle w:val="PlantUMLImg"/>
      </w:pPr>
    </w:p>
    <w:p w:rsidR="00AD569C" w:rsidRDefault="00AD569C" w:rsidP="00AD569C">
      <w:pPr>
        <w:pStyle w:val="Heading2"/>
      </w:pPr>
      <w:r>
        <w:t>Background</w:t>
      </w:r>
    </w:p>
    <w:p w:rsidR="00AD569C" w:rsidRPr="00AD569C" w:rsidRDefault="00AD569C" w:rsidP="00AD569C">
      <w:pPr>
        <w:pStyle w:val="Body"/>
        <w:rPr>
          <w:lang w:val="en-GB"/>
        </w:rPr>
      </w:pPr>
      <w:r w:rsidRPr="00AD569C">
        <w:rPr>
          <w:lang w:val="en-GB"/>
        </w:rPr>
        <w:t xml:space="preserve">My name is Adriaan van den Brand and I work as system architect at Philips Innovation Services. </w:t>
      </w:r>
      <w:r>
        <w:rPr>
          <w:lang w:val="en-GB"/>
        </w:rPr>
        <w:t xml:space="preserve"> I am using </w:t>
      </w:r>
      <w:proofErr w:type="spellStart"/>
      <w:r>
        <w:rPr>
          <w:lang w:val="en-GB"/>
        </w:rPr>
        <w:t>plantuml</w:t>
      </w:r>
      <w:proofErr w:type="spellEnd"/>
      <w:r>
        <w:rPr>
          <w:lang w:val="en-GB"/>
        </w:rPr>
        <w:t xml:space="preserve"> for my technical documents, and wanted to have a straightforward Word integration. This is primarily for my own work, and I gladly share it with the community. The code is not my finest (minimal changes from original </w:t>
      </w:r>
      <w:proofErr w:type="spellStart"/>
      <w:r>
        <w:rPr>
          <w:lang w:val="en-GB"/>
        </w:rPr>
        <w:t>vba</w:t>
      </w:r>
      <w:proofErr w:type="spellEnd"/>
      <w:r>
        <w:rPr>
          <w:lang w:val="en-GB"/>
        </w:rPr>
        <w:t xml:space="preserve"> scripts) but it seems to do the trick. If you have improvements, please contact me.</w:t>
      </w:r>
    </w:p>
    <w:p w:rsidR="00451C1A" w:rsidRPr="00AD569C" w:rsidRDefault="00451C1A" w:rsidP="00EE1297">
      <w:pPr>
        <w:pStyle w:val="PlantUMLImg"/>
        <w:rPr>
          <w:lang w:val="en-GB"/>
        </w:rPr>
      </w:pPr>
    </w:p>
    <w:p w:rsidR="00451C1A" w:rsidRDefault="00451C1A" w:rsidP="00451C1A">
      <w:pPr>
        <w:pStyle w:val="Heading2"/>
      </w:pPr>
      <w:r>
        <w:t>Notes for version 2.6</w:t>
      </w:r>
      <w:r w:rsidR="00ED67B3">
        <w:t>/2.7</w:t>
      </w:r>
      <w:r w:rsidR="00772EA7">
        <w:t>/2.8</w:t>
      </w:r>
      <w:r w:rsidR="0087378C">
        <w:t>/2.9</w:t>
      </w:r>
      <w:r w:rsidR="004631B1">
        <w:t>/3.0</w:t>
      </w:r>
    </w:p>
    <w:p w:rsidR="004631B1" w:rsidRDefault="004631B1" w:rsidP="00451C1A">
      <w:pPr>
        <w:pStyle w:val="PlantUMLImg"/>
        <w:numPr>
          <w:ilvl w:val="0"/>
          <w:numId w:val="7"/>
        </w:numPr>
        <w:jc w:val="left"/>
      </w:pPr>
      <w:r>
        <w:t>Version 3.0</w:t>
      </w:r>
    </w:p>
    <w:p w:rsidR="004631B1" w:rsidRDefault="004631B1" w:rsidP="004631B1">
      <w:pPr>
        <w:pStyle w:val="PlantUMLImg"/>
        <w:numPr>
          <w:ilvl w:val="1"/>
          <w:numId w:val="7"/>
        </w:numPr>
        <w:jc w:val="left"/>
      </w:pPr>
      <w:r>
        <w:t>added ftp mode (advanced use, high performance)</w:t>
      </w:r>
    </w:p>
    <w:p w:rsidR="004631B1" w:rsidRDefault="004631B1" w:rsidP="004631B1">
      <w:pPr>
        <w:pStyle w:val="PlantUMLImg"/>
        <w:numPr>
          <w:ilvl w:val="1"/>
          <w:numId w:val="7"/>
        </w:numPr>
        <w:jc w:val="left"/>
      </w:pPr>
      <w:r>
        <w:t>improved uml.1</w:t>
      </w:r>
    </w:p>
    <w:p w:rsidR="004631B1" w:rsidRDefault="004631B1" w:rsidP="004631B1">
      <w:pPr>
        <w:pStyle w:val="PlantUMLImg"/>
        <w:numPr>
          <w:ilvl w:val="1"/>
          <w:numId w:val="7"/>
        </w:numPr>
        <w:jc w:val="left"/>
      </w:pPr>
      <w:r>
        <w:t>added long help text with toolbar</w:t>
      </w:r>
    </w:p>
    <w:p w:rsidR="004631B1" w:rsidRDefault="004631B1" w:rsidP="004631B1">
      <w:pPr>
        <w:pStyle w:val="PlantUMLImg"/>
        <w:numPr>
          <w:ilvl w:val="1"/>
          <w:numId w:val="7"/>
        </w:numPr>
        <w:jc w:val="left"/>
      </w:pPr>
      <w:proofErr w:type="gramStart"/>
      <w:r>
        <w:t>to</w:t>
      </w:r>
      <w:proofErr w:type="gramEnd"/>
      <w:r>
        <w:t xml:space="preserve"> use ftp mode</w:t>
      </w:r>
      <w:r w:rsidR="000B1949">
        <w:t xml:space="preserve"> (experimental!)</w:t>
      </w:r>
    </w:p>
    <w:p w:rsidR="004631B1" w:rsidRDefault="004631B1" w:rsidP="004631B1">
      <w:pPr>
        <w:pStyle w:val="PlantUMLImg"/>
        <w:numPr>
          <w:ilvl w:val="2"/>
          <w:numId w:val="7"/>
        </w:numPr>
        <w:jc w:val="left"/>
      </w:pPr>
      <w:r>
        <w:t>enable in preferences</w:t>
      </w:r>
    </w:p>
    <w:p w:rsidR="004631B1" w:rsidRDefault="004631B1" w:rsidP="004631B1">
      <w:pPr>
        <w:pStyle w:val="PlantUMLImg"/>
        <w:ind w:left="2160"/>
        <w:jc w:val="left"/>
      </w:pPr>
      <w:r>
        <w:rPr>
          <w:noProof/>
          <w:lang w:eastAsia="en-US"/>
        </w:rPr>
        <w:drawing>
          <wp:inline distT="0" distB="0" distL="0" distR="0">
            <wp:extent cx="3600000" cy="3904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B1" w:rsidRDefault="004631B1" w:rsidP="004631B1">
      <w:pPr>
        <w:pStyle w:val="PlantUMLImg"/>
        <w:ind w:left="2160"/>
        <w:jc w:val="left"/>
      </w:pPr>
      <w:proofErr w:type="gramStart"/>
      <w:r>
        <w:t>ensure</w:t>
      </w:r>
      <w:proofErr w:type="gramEnd"/>
      <w:r>
        <w:t xml:space="preserve"> that </w:t>
      </w:r>
      <w:proofErr w:type="spellStart"/>
      <w:r>
        <w:t>plantuml</w:t>
      </w:r>
      <w:proofErr w:type="spellEnd"/>
      <w:r>
        <w:t xml:space="preserve"> is started in ftp mode (java -jar plantuml.jar -ftp)</w:t>
      </w:r>
    </w:p>
    <w:p w:rsidR="004631B1" w:rsidRDefault="004631B1" w:rsidP="004631B1">
      <w:pPr>
        <w:pStyle w:val="PlantUMLImg"/>
        <w:ind w:left="2160"/>
        <w:jc w:val="left"/>
      </w:pPr>
      <w:proofErr w:type="gramStart"/>
      <w:r>
        <w:t>currently</w:t>
      </w:r>
      <w:proofErr w:type="gramEnd"/>
      <w:r>
        <w:t xml:space="preserve"> only works for </w:t>
      </w:r>
      <w:proofErr w:type="spellStart"/>
      <w:r>
        <w:t>png</w:t>
      </w:r>
      <w:proofErr w:type="spellEnd"/>
      <w:r>
        <w:t xml:space="preserve"> mode.</w:t>
      </w:r>
    </w:p>
    <w:p w:rsidR="004631B1" w:rsidRDefault="004631B1" w:rsidP="004631B1">
      <w:pPr>
        <w:pStyle w:val="PlantUMLImg"/>
        <w:ind w:left="2160"/>
        <w:jc w:val="left"/>
      </w:pPr>
      <w:proofErr w:type="gramStart"/>
      <w:r>
        <w:t>see</w:t>
      </w:r>
      <w:proofErr w:type="gramEnd"/>
      <w:r>
        <w:t xml:space="preserve"> </w:t>
      </w:r>
      <w:hyperlink r:id="rId15" w:history="1">
        <w:r w:rsidRPr="001F2A8E">
          <w:rPr>
            <w:rStyle w:val="Hyperlink"/>
          </w:rPr>
          <w:t>http://plantuml.sourceforge.net/ftp.html</w:t>
        </w:r>
      </w:hyperlink>
      <w:r>
        <w:t xml:space="preserve"> </w:t>
      </w:r>
    </w:p>
    <w:p w:rsidR="000B1949" w:rsidRDefault="000B1949" w:rsidP="000B1949">
      <w:pPr>
        <w:pStyle w:val="PlantUMLImg"/>
        <w:numPr>
          <w:ilvl w:val="1"/>
          <w:numId w:val="7"/>
        </w:numPr>
        <w:jc w:val="left"/>
      </w:pPr>
      <w:r>
        <w:t>fixed visibility issue images (introduced in 2.9)</w:t>
      </w:r>
    </w:p>
    <w:p w:rsidR="004631B1" w:rsidRDefault="004631B1" w:rsidP="004631B1">
      <w:pPr>
        <w:pStyle w:val="PlantUMLImg"/>
        <w:jc w:val="left"/>
      </w:pPr>
    </w:p>
    <w:p w:rsidR="0087378C" w:rsidRDefault="0087378C" w:rsidP="00451C1A">
      <w:pPr>
        <w:pStyle w:val="PlantUMLImg"/>
        <w:numPr>
          <w:ilvl w:val="0"/>
          <w:numId w:val="7"/>
        </w:numPr>
        <w:jc w:val="left"/>
      </w:pPr>
      <w:r>
        <w:t>Version 2.9</w:t>
      </w:r>
    </w:p>
    <w:p w:rsidR="0087378C" w:rsidRDefault="0087378C" w:rsidP="0087378C">
      <w:pPr>
        <w:pStyle w:val="PlantUMLImg"/>
        <w:numPr>
          <w:ilvl w:val="1"/>
          <w:numId w:val="7"/>
        </w:numPr>
        <w:jc w:val="left"/>
      </w:pPr>
      <w:r>
        <w:t>auto-scale-down to fit page</w:t>
      </w:r>
    </w:p>
    <w:p w:rsidR="0087378C" w:rsidRDefault="0087378C" w:rsidP="0087378C">
      <w:pPr>
        <w:pStyle w:val="PlantUMLImg"/>
        <w:numPr>
          <w:ilvl w:val="1"/>
          <w:numId w:val="7"/>
        </w:numPr>
        <w:jc w:val="left"/>
      </w:pPr>
      <w:r>
        <w:t>copy/paste compatibility (hidden text is not copy/paste compatible; changed style handling)</w:t>
      </w:r>
    </w:p>
    <w:p w:rsidR="0087378C" w:rsidRDefault="0087378C" w:rsidP="0087378C">
      <w:pPr>
        <w:pStyle w:val="PlantUMLImg"/>
        <w:numPr>
          <w:ilvl w:val="1"/>
          <w:numId w:val="7"/>
        </w:numPr>
        <w:jc w:val="left"/>
      </w:pPr>
      <w:r>
        <w:t xml:space="preserve">64 bit compatibility (thanks </w:t>
      </w:r>
      <w:proofErr w:type="gramStart"/>
      <w:r>
        <w:t xml:space="preserve">to </w:t>
      </w:r>
      <w:r w:rsidRPr="0087378C">
        <w:t xml:space="preserve"> Andreas</w:t>
      </w:r>
      <w:proofErr w:type="gramEnd"/>
      <w:r w:rsidRPr="0087378C">
        <w:t xml:space="preserve"> </w:t>
      </w:r>
      <w:proofErr w:type="spellStart"/>
      <w:r w:rsidRPr="0087378C">
        <w:t>Brusinsky</w:t>
      </w:r>
      <w:proofErr w:type="spellEnd"/>
      <w:r w:rsidRPr="0087378C">
        <w:t xml:space="preserve">,  Gil Fuchs, </w:t>
      </w:r>
      <w:proofErr w:type="spellStart"/>
      <w:r w:rsidRPr="0087378C">
        <w:t>Ren</w:t>
      </w:r>
      <w:proofErr w:type="spellEnd"/>
      <w:r w:rsidRPr="0087378C">
        <w:t xml:space="preserve"> Vleer</w:t>
      </w:r>
      <w:r>
        <w:t xml:space="preserve">, who hinted on the </w:t>
      </w:r>
      <w:proofErr w:type="spellStart"/>
      <w:r>
        <w:t>PtrSafe</w:t>
      </w:r>
      <w:proofErr w:type="spellEnd"/>
      <w:r>
        <w:t xml:space="preserve"> keyword. I cannot try it on a 32bit office. )</w:t>
      </w:r>
    </w:p>
    <w:p w:rsidR="00451C1A" w:rsidRDefault="00E84576" w:rsidP="00451C1A">
      <w:pPr>
        <w:pStyle w:val="PlantUMLImg"/>
        <w:numPr>
          <w:ilvl w:val="0"/>
          <w:numId w:val="7"/>
        </w:numPr>
        <w:jc w:val="left"/>
      </w:pPr>
      <w:r>
        <w:t xml:space="preserve">added @rescale keyword (see </w:t>
      </w:r>
      <w:r w:rsidR="00B5001A">
        <w:fldChar w:fldCharType="begin"/>
      </w:r>
      <w:r>
        <w:instrText xml:space="preserve"> REF _Ref375598150 \r \h </w:instrText>
      </w:r>
      <w:r w:rsidR="00B5001A">
        <w:fldChar w:fldCharType="separate"/>
      </w:r>
      <w:r w:rsidR="001164CA">
        <w:t>1.8</w:t>
      </w:r>
      <w:r w:rsidR="00B5001A">
        <w:fldChar w:fldCharType="end"/>
      </w:r>
      <w:r>
        <w:t>)</w:t>
      </w:r>
    </w:p>
    <w:p w:rsidR="00E84576" w:rsidRDefault="00E84576" w:rsidP="00451C1A">
      <w:pPr>
        <w:pStyle w:val="PlantUMLImg"/>
        <w:numPr>
          <w:ilvl w:val="0"/>
          <w:numId w:val="7"/>
        </w:numPr>
        <w:jc w:val="left"/>
      </w:pPr>
      <w:r>
        <w:t>better support for non-English Office versions (reference to ‘normal’ style is done by magic number instead of name)</w:t>
      </w:r>
    </w:p>
    <w:p w:rsidR="00E42EA2" w:rsidRDefault="00E42EA2" w:rsidP="00451C1A">
      <w:pPr>
        <w:pStyle w:val="PlantUMLImg"/>
        <w:numPr>
          <w:ilvl w:val="0"/>
          <w:numId w:val="7"/>
        </w:numPr>
        <w:jc w:val="left"/>
      </w:pPr>
      <w:proofErr w:type="gramStart"/>
      <w:r>
        <w:lastRenderedPageBreak/>
        <w:t>use</w:t>
      </w:r>
      <w:proofErr w:type="gramEnd"/>
      <w:r>
        <w:t xml:space="preserve"> of UTF-8 instead of </w:t>
      </w:r>
      <w:proofErr w:type="spellStart"/>
      <w:r>
        <w:t>ascii</w:t>
      </w:r>
      <w:proofErr w:type="spellEnd"/>
      <w:r>
        <w:t>. This may help people using non-</w:t>
      </w:r>
      <w:proofErr w:type="spellStart"/>
      <w:r>
        <w:t>ascii</w:t>
      </w:r>
      <w:proofErr w:type="spellEnd"/>
      <w:r>
        <w:t xml:space="preserve"> characters, but it will cause problems with MS Word </w:t>
      </w:r>
      <w:proofErr w:type="spellStart"/>
      <w:r>
        <w:t>autoformatting</w:t>
      </w:r>
      <w:proofErr w:type="spellEnd"/>
      <w:r>
        <w:t xml:space="preserve">. Consider disabling </w:t>
      </w:r>
      <w:proofErr w:type="spellStart"/>
      <w:r>
        <w:t>autoformat</w:t>
      </w:r>
      <w:proofErr w:type="spellEnd"/>
      <w:r>
        <w:t xml:space="preserve"> (quotes need to be straight for </w:t>
      </w:r>
      <w:proofErr w:type="spellStart"/>
      <w:r>
        <w:t>plantuml</w:t>
      </w:r>
      <w:proofErr w:type="spellEnd"/>
      <w:r>
        <w:t xml:space="preserve"> to work)</w:t>
      </w:r>
    </w:p>
    <w:p w:rsidR="00ED67B3" w:rsidRDefault="00ED67B3" w:rsidP="00451C1A">
      <w:pPr>
        <w:pStyle w:val="PlantUMLImg"/>
        <w:numPr>
          <w:ilvl w:val="0"/>
          <w:numId w:val="7"/>
        </w:numPr>
        <w:jc w:val="left"/>
      </w:pPr>
      <w:r>
        <w:t>Version 2.7: added preferences button and support for EPS vector graphics (better print quality)</w:t>
      </w:r>
      <w:r>
        <w:br/>
        <w:t xml:space="preserve">Note: preferences are stored in registry under </w:t>
      </w:r>
      <w:proofErr w:type="spellStart"/>
      <w:r>
        <w:t>hkeycurrentuser</w:t>
      </w:r>
      <w:proofErr w:type="spellEnd"/>
      <w:r>
        <w:t>\</w:t>
      </w:r>
      <w:proofErr w:type="spellStart"/>
      <w:r>
        <w:t>PlantUML</w:t>
      </w:r>
      <w:proofErr w:type="spellEnd"/>
    </w:p>
    <w:p w:rsidR="0050672A" w:rsidRDefault="0050672A" w:rsidP="00451C1A">
      <w:pPr>
        <w:pStyle w:val="PlantUMLImg"/>
        <w:numPr>
          <w:ilvl w:val="0"/>
          <w:numId w:val="7"/>
        </w:numPr>
        <w:jc w:val="left"/>
      </w:pPr>
      <w:r>
        <w:t>added authors and fixed text in toolbar for UML.1</w:t>
      </w:r>
    </w:p>
    <w:p w:rsidR="00772EA7" w:rsidRDefault="00772EA7" w:rsidP="00451C1A">
      <w:pPr>
        <w:pStyle w:val="PlantUMLImg"/>
        <w:numPr>
          <w:ilvl w:val="0"/>
          <w:numId w:val="7"/>
        </w:numPr>
        <w:jc w:val="left"/>
      </w:pPr>
      <w:r>
        <w:t xml:space="preserve">version 2.8: added </w:t>
      </w:r>
      <w:proofErr w:type="spellStart"/>
      <w:r>
        <w:t>includepath</w:t>
      </w:r>
      <w:proofErr w:type="spellEnd"/>
      <w:r>
        <w:t xml:space="preserve"> </w:t>
      </w:r>
    </w:p>
    <w:p w:rsidR="0087378C" w:rsidRDefault="0087378C" w:rsidP="0087378C">
      <w:pPr>
        <w:pStyle w:val="PlantUMLImg"/>
        <w:jc w:val="left"/>
      </w:pPr>
    </w:p>
    <w:p w:rsidR="0087378C" w:rsidRDefault="0087378C" w:rsidP="0087378C">
      <w:pPr>
        <w:pStyle w:val="PlantUMLImg"/>
        <w:jc w:val="left"/>
      </w:pPr>
      <w:r>
        <w:t xml:space="preserve">Future </w:t>
      </w:r>
      <w:proofErr w:type="gramStart"/>
      <w:r>
        <w:t>features :</w:t>
      </w:r>
      <w:proofErr w:type="gramEnd"/>
    </w:p>
    <w:p w:rsidR="0087378C" w:rsidRDefault="0087378C" w:rsidP="0087378C">
      <w:pPr>
        <w:pStyle w:val="PlantUMLImg"/>
        <w:numPr>
          <w:ilvl w:val="0"/>
          <w:numId w:val="9"/>
        </w:numPr>
        <w:jc w:val="left"/>
      </w:pPr>
      <w:r>
        <w:t>more help for the visually impaired</w:t>
      </w:r>
    </w:p>
    <w:p w:rsidR="00E42EA2" w:rsidRDefault="00E42EA2" w:rsidP="00451C1A">
      <w:pPr>
        <w:pStyle w:val="Heading2"/>
      </w:pPr>
      <w:bookmarkStart w:id="0" w:name="_Ref375598150"/>
      <w:r>
        <w:t>Known issues</w:t>
      </w:r>
    </w:p>
    <w:p w:rsidR="00E42EA2" w:rsidRDefault="00E42EA2" w:rsidP="00330028">
      <w:pPr>
        <w:pStyle w:val="Body"/>
        <w:numPr>
          <w:ilvl w:val="0"/>
          <w:numId w:val="8"/>
        </w:numPr>
      </w:pPr>
      <w:r>
        <w:t>When is at the end of a table cell, no image is inserted (at least, no image becomes visible). This seems related to the odd table structures in word. There is a next paragraph, yet it is not visible.</w:t>
      </w:r>
    </w:p>
    <w:p w:rsidR="007563D1" w:rsidRDefault="007563D1" w:rsidP="007563D1">
      <w:pPr>
        <w:pStyle w:val="PlantUMLImg"/>
      </w:pPr>
    </w:p>
    <w:p w:rsidR="00E42EA2" w:rsidRDefault="00E42EA2" w:rsidP="00330028">
      <w:pPr>
        <w:pStyle w:val="Body"/>
        <w:numPr>
          <w:ilvl w:val="0"/>
          <w:numId w:val="8"/>
        </w:numPr>
      </w:pPr>
      <w:r>
        <w:t xml:space="preserve">If an error occurs inserting the picture, the </w:t>
      </w:r>
      <w:proofErr w:type="gramStart"/>
      <w:r>
        <w:t>macro’s</w:t>
      </w:r>
      <w:proofErr w:type="gramEnd"/>
      <w:r>
        <w:t xml:space="preserve"> may assume that </w:t>
      </w:r>
      <w:r w:rsidR="007563D1">
        <w:rPr>
          <w:noProof/>
          <w:lang w:eastAsia="en-US"/>
        </w:rPr>
        <w:drawing>
          <wp:inline distT="0" distB="0" distL="0" distR="0">
            <wp:extent cx="847619" cy="180952"/>
            <wp:effectExtent l="0" t="0" r="0" b="0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3D1">
        <w:t xml:space="preserve"> </w:t>
      </w:r>
      <w:r>
        <w:t xml:space="preserve">is at the end of the document. So if pictures appear at the end of the document, please check that there is a line after each </w:t>
      </w:r>
      <w:r w:rsidR="007563D1">
        <w:rPr>
          <w:noProof/>
          <w:lang w:eastAsia="en-US"/>
        </w:rPr>
        <w:drawing>
          <wp:inline distT="0" distB="0" distL="0" distR="0">
            <wp:extent cx="847619" cy="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28" w:rsidRDefault="00330028" w:rsidP="00330028">
      <w:pPr>
        <w:pStyle w:val="ListParagraph"/>
      </w:pPr>
    </w:p>
    <w:p w:rsidR="00330028" w:rsidRDefault="00330028" w:rsidP="00330028">
      <w:pPr>
        <w:pStyle w:val="Body"/>
        <w:numPr>
          <w:ilvl w:val="0"/>
          <w:numId w:val="6"/>
        </w:numPr>
      </w:pPr>
      <w:proofErr w:type="spellStart"/>
      <w:proofErr w:type="gramStart"/>
      <w:r>
        <w:t>autoformat</w:t>
      </w:r>
      <w:proofErr w:type="spellEnd"/>
      <w:proofErr w:type="gramEnd"/>
      <w:r>
        <w:t xml:space="preserve"> (automatic bullets/arrows) are not compatible with </w:t>
      </w:r>
      <w:proofErr w:type="spellStart"/>
      <w:r>
        <w:t>plantuml</w:t>
      </w:r>
      <w:proofErr w:type="spellEnd"/>
      <w:r>
        <w:t xml:space="preserve">. Use toolbar button for quick access. Note that this will not change the </w:t>
      </w:r>
      <w:proofErr w:type="spellStart"/>
      <w:r>
        <w:t>autoformat</w:t>
      </w:r>
      <w:proofErr w:type="spellEnd"/>
      <w:r>
        <w:t xml:space="preserve"> as you type (--&gt; into </w:t>
      </w:r>
      <w:r>
        <w:rPr>
          <w:rFonts w:ascii="Calibri" w:hAnsi="Calibri" w:cs="Calibri"/>
        </w:rPr>
        <w:t>→</w:t>
      </w:r>
      <w:r>
        <w:t xml:space="preserve">). </w:t>
      </w:r>
    </w:p>
    <w:p w:rsidR="00330028" w:rsidRDefault="00330028" w:rsidP="00330028">
      <w:pPr>
        <w:pStyle w:val="Body"/>
        <w:numPr>
          <w:ilvl w:val="0"/>
          <w:numId w:val="6"/>
        </w:numPr>
      </w:pPr>
      <w:r>
        <w:t xml:space="preserve">formatting </w:t>
      </w:r>
      <w:proofErr w:type="spellStart"/>
      <w:r>
        <w:t>plantuml</w:t>
      </w:r>
      <w:proofErr w:type="spellEnd"/>
      <w:r>
        <w:t xml:space="preserve"> can be improved</w:t>
      </w:r>
    </w:p>
    <w:p w:rsidR="00330028" w:rsidRDefault="00330028" w:rsidP="00330028">
      <w:pPr>
        <w:pStyle w:val="Body"/>
        <w:numPr>
          <w:ilvl w:val="0"/>
          <w:numId w:val="6"/>
        </w:numPr>
      </w:pPr>
      <w:r>
        <w:t xml:space="preserve">add-ins from previous version are still created (so 2 methods of invoking </w:t>
      </w:r>
      <w:proofErr w:type="spellStart"/>
      <w:r>
        <w:t>plantuml</w:t>
      </w:r>
      <w:proofErr w:type="spellEnd"/>
      <w:r>
        <w:t xml:space="preserve"> after first Uml.* run)</w:t>
      </w:r>
    </w:p>
    <w:p w:rsidR="00330028" w:rsidRDefault="00330028" w:rsidP="005F3D29">
      <w:pPr>
        <w:pStyle w:val="Body"/>
        <w:numPr>
          <w:ilvl w:val="0"/>
          <w:numId w:val="6"/>
        </w:numPr>
      </w:pPr>
      <w:r>
        <w:t xml:space="preserve">mismatched </w:t>
      </w:r>
      <w:proofErr w:type="spellStart"/>
      <w:r w:rsidR="005F3D29" w:rsidRPr="005F3D29">
        <w:t>startuml</w:t>
      </w:r>
      <w:proofErr w:type="spellEnd"/>
      <w:r w:rsidR="005F3D29" w:rsidRPr="005F3D29">
        <w:t>/</w:t>
      </w:r>
      <w:proofErr w:type="spellStart"/>
      <w:r w:rsidR="005F3D29" w:rsidRPr="005F3D29">
        <w:t>enduml</w:t>
      </w:r>
      <w:proofErr w:type="spellEnd"/>
      <w:r w:rsidR="005F3D29" w:rsidRPr="005F3D29">
        <w:t xml:space="preserve"> </w:t>
      </w:r>
      <w:r>
        <w:t>pairs will cause pictures to be inserted in the wrong place</w:t>
      </w:r>
    </w:p>
    <w:p w:rsidR="004631B1" w:rsidRDefault="004631B1" w:rsidP="00330028">
      <w:pPr>
        <w:pStyle w:val="Body"/>
        <w:ind w:left="720"/>
      </w:pPr>
    </w:p>
    <w:p w:rsidR="00330028" w:rsidRDefault="004631B1" w:rsidP="004631B1">
      <w:pPr>
        <w:pStyle w:val="Body"/>
        <w:numPr>
          <w:ilvl w:val="0"/>
          <w:numId w:val="6"/>
        </w:numPr>
      </w:pPr>
      <w:r>
        <w:t xml:space="preserve">ftp mode only works for </w:t>
      </w:r>
      <w:proofErr w:type="spellStart"/>
      <w:r>
        <w:t>png</w:t>
      </w:r>
      <w:proofErr w:type="spellEnd"/>
      <w:r>
        <w:t xml:space="preserve"> files</w:t>
      </w:r>
    </w:p>
    <w:p w:rsidR="00330028" w:rsidRPr="00E42EA2" w:rsidRDefault="00330028" w:rsidP="00330028">
      <w:pPr>
        <w:pStyle w:val="Body"/>
      </w:pPr>
    </w:p>
    <w:p w:rsidR="007563D1" w:rsidRDefault="007563D1" w:rsidP="005F3D29">
      <w:pPr>
        <w:pStyle w:val="PlantUMLImg"/>
      </w:pPr>
    </w:p>
    <w:p w:rsidR="007563D1" w:rsidRPr="00E42EA2" w:rsidRDefault="007563D1" w:rsidP="00E42EA2">
      <w:pPr>
        <w:pStyle w:val="Body"/>
        <w:ind w:left="720"/>
      </w:pPr>
    </w:p>
    <w:p w:rsidR="00EE1297" w:rsidRDefault="00451C1A" w:rsidP="00451C1A">
      <w:pPr>
        <w:pStyle w:val="Heading2"/>
      </w:pPr>
      <w:r>
        <w:t>Rescale</w:t>
      </w:r>
      <w:bookmarkEnd w:id="0"/>
    </w:p>
    <w:p w:rsidR="00451C1A" w:rsidRDefault="00451C1A" w:rsidP="00451C1A">
      <w:pPr>
        <w:pStyle w:val="Body"/>
      </w:pPr>
      <w:proofErr w:type="spellStart"/>
      <w:r>
        <w:t>Plantuml</w:t>
      </w:r>
      <w:proofErr w:type="spellEnd"/>
      <w:r>
        <w:t xml:space="preserve"> supports a scale keyword. This will scale the generated </w:t>
      </w:r>
      <w:proofErr w:type="spellStart"/>
      <w:r>
        <w:t>png</w:t>
      </w:r>
      <w:proofErr w:type="spellEnd"/>
      <w:r>
        <w:t xml:space="preserve"> file. However, when downscaling, text may become coarse. To solve this, the @rescale (use in </w:t>
      </w:r>
      <w:proofErr w:type="spellStart"/>
      <w:r>
        <w:t>plantuml</w:t>
      </w:r>
      <w:proofErr w:type="spellEnd"/>
      <w:r>
        <w:t xml:space="preserve"> comment!) provides a post-processing scale. Scale is supported only as a float number between 0.1 and 10</w:t>
      </w:r>
    </w:p>
    <w:p w:rsidR="00AD569C" w:rsidRDefault="00AD569C" w:rsidP="00451C1A">
      <w:pPr>
        <w:pStyle w:val="Body"/>
      </w:pPr>
      <w:r>
        <w:t xml:space="preserve">Example: </w:t>
      </w:r>
      <w:r w:rsidR="00B5001A">
        <w:fldChar w:fldCharType="begin"/>
      </w:r>
      <w:r>
        <w:instrText xml:space="preserve"> REF _Ref375607005 \w \h </w:instrText>
      </w:r>
      <w:r w:rsidR="00B5001A">
        <w:fldChar w:fldCharType="separate"/>
      </w:r>
      <w:r w:rsidR="001164CA">
        <w:t>2.4</w:t>
      </w:r>
      <w:r w:rsidR="00B5001A">
        <w:fldChar w:fldCharType="end"/>
      </w:r>
      <w:r>
        <w:t xml:space="preserve"> </w:t>
      </w:r>
      <w:r w:rsidR="00B5001A">
        <w:fldChar w:fldCharType="begin"/>
      </w:r>
      <w:r>
        <w:instrText xml:space="preserve"> REF _Ref375607005 \h </w:instrText>
      </w:r>
      <w:r w:rsidR="00B5001A">
        <w:fldChar w:fldCharType="separate"/>
      </w:r>
      <w:r w:rsidR="001164CA">
        <w:t>Components (and @rescale)</w:t>
      </w:r>
      <w:r w:rsidR="00B5001A">
        <w:fldChar w:fldCharType="end"/>
      </w:r>
    </w:p>
    <w:p w:rsidR="00451C1A" w:rsidRPr="00451C1A" w:rsidRDefault="004631B1" w:rsidP="00451C1A">
      <w:pPr>
        <w:pStyle w:val="Body"/>
      </w:pPr>
      <w:r>
        <w:t>Note: should not be needed often from 2.9 onwards (automatic scale to page)</w:t>
      </w: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t>Version info plantUML</w:t>
      </w:r>
    </w:p>
    <w:p w:rsidR="00EE1297" w:rsidRDefault="00EE1297" w:rsidP="00EE1297">
      <w:pPr>
        <w:pStyle w:val="Body"/>
      </w:pPr>
      <w:r>
        <w:t xml:space="preserve">The following picture should be updated when you select </w:t>
      </w:r>
      <w:proofErr w:type="spellStart"/>
      <w:r>
        <w:t>PlantUML</w:t>
      </w:r>
      <w:proofErr w:type="spellEnd"/>
      <w:r>
        <w:t xml:space="preserve"> (menu) UML.1 or UML.*</w:t>
      </w:r>
    </w:p>
    <w:p w:rsidR="00EE1297" w:rsidRDefault="00EE1297" w:rsidP="001164CA">
      <w:pPr>
        <w:pStyle w:val="PlantUML"/>
        <w:rPr>
          <w:lang w:eastAsia="en-US"/>
        </w:rPr>
      </w:pPr>
      <w:r>
        <w:rPr>
          <w:lang w:eastAsia="en-US"/>
        </w:rPr>
        <w:t>@startuml</w:t>
      </w:r>
    </w:p>
    <w:p w:rsidR="00EE1297" w:rsidRDefault="00EE1297" w:rsidP="001164CA">
      <w:pPr>
        <w:pStyle w:val="PlantUML"/>
        <w:rPr>
          <w:lang w:eastAsia="en-US"/>
        </w:rPr>
      </w:pPr>
      <w:r>
        <w:rPr>
          <w:lang w:eastAsia="en-US"/>
        </w:rPr>
        <w:t>version</w:t>
      </w:r>
    </w:p>
    <w:p w:rsidR="00EE1297" w:rsidRDefault="00EE1297" w:rsidP="001164CA">
      <w:pPr>
        <w:pStyle w:val="PlantUML"/>
        <w:rPr>
          <w:lang w:eastAsia="en-US"/>
        </w:rPr>
      </w:pPr>
      <w:r>
        <w:rPr>
          <w:lang w:eastAsia="en-US"/>
        </w:rP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lastRenderedPageBreak/>
        <w:drawing>
          <wp:inline distT="0" distB="0" distL="0" distR="0">
            <wp:extent cx="4086225" cy="3638550"/>
            <wp:effectExtent l="19050" t="0" r="9525" b="0"/>
            <wp:docPr id="18" name="Picture 18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EE1297">
      <w:pPr>
        <w:pStyle w:val="Body"/>
      </w:pPr>
    </w:p>
    <w:p w:rsidR="00EE1297" w:rsidRDefault="0087378C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t>Check for up</w:t>
      </w:r>
      <w:r w:rsidR="00EE1297">
        <w:t>dates</w:t>
      </w:r>
    </w:p>
    <w:p w:rsidR="00EE1297" w:rsidRDefault="00EE1297" w:rsidP="001164CA">
      <w:pPr>
        <w:pStyle w:val="PlantUML"/>
      </w:pPr>
      <w:r>
        <w:t>@startuml</w:t>
      </w:r>
    </w:p>
    <w:p w:rsidR="00EE1297" w:rsidRDefault="00EE1297" w:rsidP="001164CA">
      <w:pPr>
        <w:pStyle w:val="PlantUML"/>
      </w:pPr>
      <w:r>
        <w:t>checkversion</w:t>
      </w: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drawing>
          <wp:inline distT="0" distB="0" distL="0" distR="0">
            <wp:extent cx="3781425" cy="1047750"/>
            <wp:effectExtent l="19050" t="0" r="9525" b="0"/>
            <wp:docPr id="19" name="Picture 19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EE1297">
      <w:pPr>
        <w:pStyle w:val="PlantUMLImg"/>
      </w:pPr>
    </w:p>
    <w:p w:rsidR="00EE1297" w:rsidRDefault="00EE1297" w:rsidP="00EE1297">
      <w:pPr>
        <w:pStyle w:val="Body"/>
      </w:pP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t>License information</w:t>
      </w:r>
    </w:p>
    <w:p w:rsidR="00EE1297" w:rsidRDefault="00EE1297" w:rsidP="00EE1297">
      <w:pPr>
        <w:pStyle w:val="Body"/>
      </w:pPr>
      <w:r>
        <w:t xml:space="preserve">For license information of </w:t>
      </w:r>
      <w:proofErr w:type="spellStart"/>
      <w:r>
        <w:t>PlantUML</w:t>
      </w:r>
      <w:proofErr w:type="spellEnd"/>
      <w:r>
        <w:t xml:space="preserve">, please check out </w:t>
      </w:r>
      <w:hyperlink r:id="rId19" w:history="1">
        <w:r>
          <w:rPr>
            <w:rStyle w:val="Hyperlink"/>
          </w:rPr>
          <w:t>http://plantuml.sourceforge.net/</w:t>
        </w:r>
      </w:hyperlink>
    </w:p>
    <w:p w:rsidR="00EE1297" w:rsidRDefault="00EE1297" w:rsidP="00EE1297">
      <w:pPr>
        <w:pStyle w:val="Body"/>
      </w:pPr>
      <w:r>
        <w:t>The code below will generate a copyright image (if correctly installed)</w:t>
      </w:r>
    </w:p>
    <w:p w:rsidR="00EE1297" w:rsidRDefault="00EE1297" w:rsidP="001164CA">
      <w:pPr>
        <w:pStyle w:val="PlantUML"/>
      </w:pPr>
      <w:r>
        <w:t>@startuml</w:t>
      </w:r>
    </w:p>
    <w:p w:rsidR="00EE1297" w:rsidRDefault="00EE1297" w:rsidP="001164CA">
      <w:pPr>
        <w:pStyle w:val="PlantUML"/>
      </w:pPr>
      <w:r>
        <w:t>license</w:t>
      </w: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lastRenderedPageBreak/>
        <w:drawing>
          <wp:inline distT="0" distB="0" distL="0" distR="0">
            <wp:extent cx="4514850" cy="5838825"/>
            <wp:effectExtent l="19050" t="0" r="0" b="0"/>
            <wp:docPr id="20" name="Picture 20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29" w:rsidRDefault="005F3D29" w:rsidP="00EE1297">
      <w:pPr>
        <w:pStyle w:val="Heading2"/>
      </w:pPr>
      <w:r>
        <w:t>Authors</w:t>
      </w:r>
    </w:p>
    <w:p w:rsidR="005F3D29" w:rsidRDefault="005F3D29" w:rsidP="001164CA">
      <w:pPr>
        <w:pStyle w:val="PlantUML"/>
      </w:pPr>
      <w:r>
        <w:t>@startuml</w:t>
      </w:r>
    </w:p>
    <w:p w:rsidR="005F3D29" w:rsidRDefault="005F3D29" w:rsidP="001164CA">
      <w:pPr>
        <w:pStyle w:val="PlantUML"/>
      </w:pPr>
      <w:r>
        <w:t>authors</w:t>
      </w:r>
    </w:p>
    <w:p w:rsidR="005F3D29" w:rsidRDefault="005F3D29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drawing>
          <wp:inline distT="0" distB="0" distL="0" distR="0">
            <wp:extent cx="3781425" cy="2057400"/>
            <wp:effectExtent l="19050" t="0" r="9525" b="0"/>
            <wp:docPr id="21" name="Picture 2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97" w:rsidRDefault="00EE1297" w:rsidP="00EE1297">
      <w:pPr>
        <w:pStyle w:val="Heading2"/>
      </w:pPr>
      <w:r>
        <w:br w:type="page"/>
      </w:r>
      <w:r>
        <w:lastRenderedPageBreak/>
        <w:t>VBA code Shellandwait</w:t>
      </w:r>
    </w:p>
    <w:p w:rsidR="00EE1297" w:rsidRDefault="00EE1297" w:rsidP="00EE1297">
      <w:pPr>
        <w:pStyle w:val="Body"/>
      </w:pPr>
      <w:proofErr w:type="gramStart"/>
      <w:r>
        <w:t>' By</w:t>
      </w:r>
      <w:proofErr w:type="gramEnd"/>
      <w:r>
        <w:t xml:space="preserve"> Chip Pearson, chip@cpearson.com, www.cpearson.com</w:t>
      </w:r>
    </w:p>
    <w:p w:rsidR="00EE1297" w:rsidRDefault="00EE1297" w:rsidP="00EE1297">
      <w:pPr>
        <w:pStyle w:val="Body"/>
      </w:pPr>
      <w:proofErr w:type="gramStart"/>
      <w:r>
        <w:t>' This</w:t>
      </w:r>
      <w:proofErr w:type="gramEnd"/>
      <w:r>
        <w:t xml:space="preserve"> page on the web site: www.cpearson.com/Excel/ShellAndWait.aspx</w:t>
      </w:r>
    </w:p>
    <w:p w:rsidR="00EE1297" w:rsidRDefault="00EE1297" w:rsidP="00EE1297">
      <w:pPr>
        <w:pStyle w:val="Body"/>
      </w:pPr>
      <w:proofErr w:type="gramStart"/>
      <w:r>
        <w:t>' 9</w:t>
      </w:r>
      <w:proofErr w:type="gramEnd"/>
      <w:r>
        <w:t>-September-2008</w:t>
      </w:r>
    </w:p>
    <w:p w:rsidR="00EE1297" w:rsidRDefault="00EE1297" w:rsidP="00EE1297">
      <w:pPr>
        <w:pStyle w:val="Body"/>
      </w:pPr>
    </w:p>
    <w:p w:rsidR="00EE1297" w:rsidRDefault="00EE1297" w:rsidP="00EE1297">
      <w:pPr>
        <w:pStyle w:val="Body"/>
      </w:pPr>
      <w:r>
        <w:t>(Public domain)</w:t>
      </w:r>
    </w:p>
    <w:p w:rsidR="00EE1297" w:rsidRDefault="00EE1297" w:rsidP="00EE1297">
      <w:pPr>
        <w:pStyle w:val="Body"/>
      </w:pPr>
    </w:p>
    <w:p w:rsidR="00ED67B3" w:rsidRDefault="00ED67B3" w:rsidP="00ED67B3">
      <w:pPr>
        <w:pStyle w:val="Heading2"/>
      </w:pPr>
      <w:r>
        <w:t>VBA Registry code</w:t>
      </w:r>
    </w:p>
    <w:p w:rsidR="00ED67B3" w:rsidRDefault="00ED67B3" w:rsidP="00ED67B3">
      <w:pPr>
        <w:pStyle w:val="Body"/>
      </w:pPr>
      <w:r>
        <w:t xml:space="preserve">Based on macro’s published on </w:t>
      </w:r>
      <w:hyperlink r:id="rId22" w:history="1">
        <w:r w:rsidRPr="00080582">
          <w:rPr>
            <w:rStyle w:val="Hyperlink"/>
          </w:rPr>
          <w:t>http://www.slipstick.com/developer/read-and-change-a-registry-key-using-vba/</w:t>
        </w:r>
      </w:hyperlink>
    </w:p>
    <w:p w:rsidR="00ED67B3" w:rsidRDefault="00ED67B3" w:rsidP="00ED67B3">
      <w:pPr>
        <w:pStyle w:val="Body"/>
      </w:pPr>
    </w:p>
    <w:p w:rsidR="00ED67B3" w:rsidRDefault="00ED67B3" w:rsidP="00EE1297">
      <w:pPr>
        <w:pStyle w:val="Body"/>
      </w:pPr>
    </w:p>
    <w:p w:rsidR="00EE1297" w:rsidRDefault="00EE1297" w:rsidP="00EE1297">
      <w:pPr>
        <w:pStyle w:val="Body"/>
      </w:pPr>
    </w:p>
    <w:p w:rsidR="00451C1A" w:rsidRPr="003160AE" w:rsidRDefault="00451C1A" w:rsidP="00EE1297">
      <w:pPr>
        <w:pStyle w:val="Body"/>
      </w:pPr>
    </w:p>
    <w:p w:rsidR="00EE1297" w:rsidRDefault="00EE1297" w:rsidP="00EE1297">
      <w:pPr>
        <w:pStyle w:val="Heading1"/>
        <w:numPr>
          <w:ilvl w:val="0"/>
          <w:numId w:val="5"/>
        </w:numPr>
      </w:pPr>
      <w:r>
        <w:lastRenderedPageBreak/>
        <w:t>Examples</w:t>
      </w:r>
    </w:p>
    <w:p w:rsidR="00EE1297" w:rsidRDefault="00EE1297" w:rsidP="00EE1297">
      <w:pPr>
        <w:pStyle w:val="Body"/>
      </w:pPr>
      <w:r>
        <w:t xml:space="preserve">See </w:t>
      </w:r>
      <w:hyperlink r:id="rId23" w:history="1">
        <w:r>
          <w:rPr>
            <w:rStyle w:val="Hyperlink"/>
          </w:rPr>
          <w:t>http://plantuml.sourceforge.net</w:t>
        </w:r>
      </w:hyperlink>
      <w:r>
        <w:t xml:space="preserve"> for more information and examples</w:t>
      </w: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t>Basic sequence diagram</w:t>
      </w:r>
    </w:p>
    <w:p w:rsidR="00EE1297" w:rsidRDefault="00EE1297" w:rsidP="00EE1297">
      <w:pPr>
        <w:pStyle w:val="Body"/>
      </w:pPr>
    </w:p>
    <w:p w:rsidR="00EE1297" w:rsidRDefault="00EE1297" w:rsidP="001164CA">
      <w:pPr>
        <w:pStyle w:val="PlantUML"/>
      </w:pPr>
      <w:r>
        <w:t>@startuml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title &lt;u&gt;Simple&lt;/u&gt; communication example\non several lines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Alice -&gt; Bob: Authentication Request</w:t>
      </w:r>
    </w:p>
    <w:p w:rsidR="00EE1297" w:rsidRDefault="00EE1297" w:rsidP="001164CA">
      <w:pPr>
        <w:pStyle w:val="PlantUML"/>
      </w:pPr>
      <w:r>
        <w:t>Bob -&gt; Alice: Authentication Response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drawing>
          <wp:inline distT="0" distB="0" distL="0" distR="0">
            <wp:extent cx="2314575" cy="2009775"/>
            <wp:effectExtent l="19050" t="0" r="9525" b="0"/>
            <wp:docPr id="22" name="Picture 2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EE1297">
      <w:pPr>
        <w:pStyle w:val="Body"/>
      </w:pPr>
    </w:p>
    <w:p w:rsidR="00EE1297" w:rsidRDefault="00EE1297" w:rsidP="00EE1297">
      <w:pPr>
        <w:pStyle w:val="Body"/>
      </w:pP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t>Class example</w:t>
      </w:r>
    </w:p>
    <w:p w:rsidR="00EE1297" w:rsidRDefault="00EE1297" w:rsidP="00EE1297">
      <w:pPr>
        <w:pStyle w:val="Body"/>
      </w:pPr>
    </w:p>
    <w:p w:rsidR="00EE1297" w:rsidRDefault="00EE1297" w:rsidP="001164CA">
      <w:pPr>
        <w:pStyle w:val="PlantUML"/>
      </w:pPr>
      <w:r>
        <w:t>@startuml</w:t>
      </w:r>
    </w:p>
    <w:p w:rsidR="00EE1297" w:rsidRDefault="00EE1297" w:rsidP="001164CA">
      <w:pPr>
        <w:pStyle w:val="PlantUML"/>
      </w:pPr>
      <w:r>
        <w:t>skinparam classAttributeIconSize 0</w:t>
      </w:r>
    </w:p>
    <w:p w:rsidR="00EE1297" w:rsidRDefault="00EE1297" w:rsidP="001164CA">
      <w:pPr>
        <w:pStyle w:val="PlantUML"/>
      </w:pPr>
      <w:r>
        <w:t>class Dummy {</w:t>
      </w:r>
    </w:p>
    <w:p w:rsidR="00EE1297" w:rsidRDefault="00EE1297" w:rsidP="001164CA">
      <w:pPr>
        <w:pStyle w:val="PlantUML"/>
      </w:pPr>
      <w:r>
        <w:t xml:space="preserve"> -field1</w:t>
      </w:r>
    </w:p>
    <w:p w:rsidR="00EE1297" w:rsidRDefault="00EE1297" w:rsidP="001164CA">
      <w:pPr>
        <w:pStyle w:val="PlantUML"/>
      </w:pPr>
      <w:r>
        <w:t xml:space="preserve"> #field2</w:t>
      </w:r>
    </w:p>
    <w:p w:rsidR="00EE1297" w:rsidRDefault="00EE1297" w:rsidP="001164CA">
      <w:pPr>
        <w:pStyle w:val="PlantUML"/>
      </w:pPr>
      <w:r>
        <w:t xml:space="preserve"> ~method1()</w:t>
      </w:r>
    </w:p>
    <w:p w:rsidR="00EE1297" w:rsidRDefault="00EE1297" w:rsidP="001164CA">
      <w:pPr>
        <w:pStyle w:val="PlantUML"/>
      </w:pPr>
      <w:r>
        <w:t xml:space="preserve"> +method2()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drawing>
          <wp:inline distT="0" distB="0" distL="0" distR="0">
            <wp:extent cx="2609850" cy="2143125"/>
            <wp:effectExtent l="19050" t="0" r="0" b="0"/>
            <wp:docPr id="23" name="Picture 23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EE1297">
      <w:pPr>
        <w:pStyle w:val="Body"/>
      </w:pP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lastRenderedPageBreak/>
        <w:t>Activity (parallel)</w:t>
      </w:r>
    </w:p>
    <w:p w:rsidR="00EE1297" w:rsidRDefault="00EE1297" w:rsidP="001164CA">
      <w:pPr>
        <w:pStyle w:val="PlantUML"/>
      </w:pPr>
      <w:r>
        <w:t>@startuml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start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if (multiprocessor?) then (yes)</w:t>
      </w:r>
    </w:p>
    <w:p w:rsidR="00EE1297" w:rsidRDefault="00EE1297" w:rsidP="001164CA">
      <w:pPr>
        <w:pStyle w:val="PlantUML"/>
      </w:pPr>
      <w:r>
        <w:t xml:space="preserve">  fork</w:t>
      </w:r>
    </w:p>
    <w:p w:rsidR="00EE1297" w:rsidRDefault="00EE1297" w:rsidP="001164CA">
      <w:pPr>
        <w:pStyle w:val="PlantUML"/>
      </w:pPr>
      <w:r>
        <w:t xml:space="preserve">    :Treatment 1;</w:t>
      </w:r>
    </w:p>
    <w:p w:rsidR="00EE1297" w:rsidRDefault="00EE1297" w:rsidP="001164CA">
      <w:pPr>
        <w:pStyle w:val="PlantUML"/>
      </w:pPr>
      <w:r>
        <w:t xml:space="preserve">  fork again</w:t>
      </w:r>
    </w:p>
    <w:p w:rsidR="00EE1297" w:rsidRDefault="00EE1297" w:rsidP="001164CA">
      <w:pPr>
        <w:pStyle w:val="PlantUML"/>
      </w:pPr>
      <w:r>
        <w:t xml:space="preserve">    :Treatment 2;</w:t>
      </w:r>
    </w:p>
    <w:p w:rsidR="00EE1297" w:rsidRDefault="00EE1297" w:rsidP="001164CA">
      <w:pPr>
        <w:pStyle w:val="PlantUML"/>
      </w:pPr>
      <w:r>
        <w:t xml:space="preserve">  end fork</w:t>
      </w:r>
    </w:p>
    <w:p w:rsidR="00EE1297" w:rsidRDefault="00EE1297" w:rsidP="001164CA">
      <w:pPr>
        <w:pStyle w:val="PlantUML"/>
      </w:pPr>
      <w:r>
        <w:t>else (monoproc)</w:t>
      </w:r>
    </w:p>
    <w:p w:rsidR="00EE1297" w:rsidRDefault="00EE1297" w:rsidP="001164CA">
      <w:pPr>
        <w:pStyle w:val="PlantUML"/>
      </w:pPr>
      <w:r>
        <w:t xml:space="preserve">  :Treatment 1;</w:t>
      </w:r>
    </w:p>
    <w:p w:rsidR="00EE1297" w:rsidRDefault="00EE1297" w:rsidP="001164CA">
      <w:pPr>
        <w:pStyle w:val="PlantUML"/>
      </w:pPr>
      <w:r>
        <w:t xml:space="preserve">  :Treatment 2;</w:t>
      </w:r>
    </w:p>
    <w:p w:rsidR="00EE1297" w:rsidRDefault="00EE1297" w:rsidP="001164CA">
      <w:pPr>
        <w:pStyle w:val="PlantUML"/>
      </w:pPr>
      <w:r>
        <w:t>endif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drawing>
          <wp:inline distT="0" distB="0" distL="0" distR="0">
            <wp:extent cx="3381375" cy="2190750"/>
            <wp:effectExtent l="19050" t="0" r="9525" b="0"/>
            <wp:docPr id="24" name="Picture 24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EE1297">
      <w:pPr>
        <w:pStyle w:val="HTMLPreformatted"/>
        <w:shd w:val="clear" w:color="auto" w:fill="DFDCD3"/>
        <w:rPr>
          <w:color w:val="000000"/>
          <w:sz w:val="18"/>
          <w:szCs w:val="18"/>
        </w:rPr>
      </w:pPr>
    </w:p>
    <w:p w:rsidR="00EE1297" w:rsidRDefault="00EE1297" w:rsidP="00EE1297">
      <w:pPr>
        <w:pStyle w:val="Body"/>
      </w:pP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bookmarkStart w:id="1" w:name="_Ref375607005"/>
      <w:r>
        <w:t>Components</w:t>
      </w:r>
      <w:r w:rsidR="00AD569C">
        <w:t xml:space="preserve"> (and @rescale)</w:t>
      </w:r>
      <w:bookmarkEnd w:id="1"/>
    </w:p>
    <w:p w:rsidR="00EE1297" w:rsidRDefault="00EE1297" w:rsidP="001164CA">
      <w:pPr>
        <w:pStyle w:val="PlantUML"/>
      </w:pPr>
      <w:r>
        <w:t>@startuml</w:t>
      </w:r>
    </w:p>
    <w:p w:rsidR="00EE1297" w:rsidRDefault="00AD569C" w:rsidP="001164CA">
      <w:pPr>
        <w:pStyle w:val="PlantUML"/>
      </w:pPr>
      <w:r>
        <w:t>'@rescale 0.7</w:t>
      </w:r>
    </w:p>
    <w:p w:rsidR="00EE1297" w:rsidRDefault="00EE1297" w:rsidP="001164CA">
      <w:pPr>
        <w:pStyle w:val="PlantUML"/>
      </w:pPr>
      <w:r>
        <w:t>package "Some Group" {</w:t>
      </w:r>
    </w:p>
    <w:p w:rsidR="00EE1297" w:rsidRDefault="00EE1297" w:rsidP="001164CA">
      <w:pPr>
        <w:pStyle w:val="PlantUML"/>
      </w:pPr>
      <w:r>
        <w:t xml:space="preserve">  HTTP - [First Component]</w:t>
      </w:r>
    </w:p>
    <w:p w:rsidR="00EE1297" w:rsidRDefault="00EE1297" w:rsidP="001164CA">
      <w:pPr>
        <w:pStyle w:val="PlantUML"/>
      </w:pPr>
      <w:r>
        <w:t xml:space="preserve">  [Another Component]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  <w:r>
        <w:t xml:space="preserve"> </w:t>
      </w:r>
    </w:p>
    <w:p w:rsidR="00EE1297" w:rsidRDefault="00EE1297" w:rsidP="001164CA">
      <w:pPr>
        <w:pStyle w:val="PlantUML"/>
      </w:pPr>
      <w:r>
        <w:t>node "Other Groups" {</w:t>
      </w:r>
    </w:p>
    <w:p w:rsidR="00EE1297" w:rsidRDefault="00EE1297" w:rsidP="001164CA">
      <w:pPr>
        <w:pStyle w:val="PlantUML"/>
      </w:pPr>
      <w:r>
        <w:t xml:space="preserve">  FTP - [Second Component]</w:t>
      </w:r>
    </w:p>
    <w:p w:rsidR="00EE1297" w:rsidRDefault="00EE1297" w:rsidP="001164CA">
      <w:pPr>
        <w:pStyle w:val="PlantUML"/>
      </w:pPr>
      <w:r>
        <w:t xml:space="preserve">  [First Component] --&gt; FTP</w:t>
      </w:r>
    </w:p>
    <w:p w:rsidR="00EE1297" w:rsidRDefault="00EE1297" w:rsidP="001164CA">
      <w:pPr>
        <w:pStyle w:val="PlantUML"/>
      </w:pPr>
      <w:r>
        <w:t xml:space="preserve">} 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cloud {</w:t>
      </w:r>
    </w:p>
    <w:p w:rsidR="00EE1297" w:rsidRDefault="00EE1297" w:rsidP="001164CA">
      <w:pPr>
        <w:pStyle w:val="PlantUML"/>
      </w:pPr>
      <w:r>
        <w:t xml:space="preserve">  [Example 1]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database "MySql" {</w:t>
      </w:r>
    </w:p>
    <w:p w:rsidR="00EE1297" w:rsidRDefault="00EE1297" w:rsidP="001164CA">
      <w:pPr>
        <w:pStyle w:val="PlantUML"/>
      </w:pPr>
      <w:r>
        <w:t xml:space="preserve">  folder "This is my folder" {</w:t>
      </w:r>
    </w:p>
    <w:p w:rsidR="00EE1297" w:rsidRDefault="00EE1297" w:rsidP="001164CA">
      <w:pPr>
        <w:pStyle w:val="PlantUML"/>
      </w:pPr>
      <w:r>
        <w:t xml:space="preserve">    [Folder 3]</w:t>
      </w:r>
    </w:p>
    <w:p w:rsidR="00EE1297" w:rsidRDefault="00EE1297" w:rsidP="001164CA">
      <w:pPr>
        <w:pStyle w:val="PlantUML"/>
      </w:pPr>
      <w:r>
        <w:t xml:space="preserve">  }</w:t>
      </w:r>
    </w:p>
    <w:p w:rsidR="00EE1297" w:rsidRDefault="00EE1297" w:rsidP="001164CA">
      <w:pPr>
        <w:pStyle w:val="PlantUML"/>
      </w:pPr>
      <w:r>
        <w:t xml:space="preserve">  frame "Foo" {</w:t>
      </w:r>
    </w:p>
    <w:p w:rsidR="00EE1297" w:rsidRDefault="00EE1297" w:rsidP="001164CA">
      <w:pPr>
        <w:pStyle w:val="PlantUML"/>
      </w:pPr>
      <w:r>
        <w:t xml:space="preserve">    [Frame 4]</w:t>
      </w:r>
    </w:p>
    <w:p w:rsidR="00EE1297" w:rsidRDefault="00EE1297" w:rsidP="001164CA">
      <w:pPr>
        <w:pStyle w:val="PlantUML"/>
      </w:pPr>
      <w:r>
        <w:t xml:space="preserve">  }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lastRenderedPageBreak/>
        <w:drawing>
          <wp:inline distT="0" distB="0" distL="0" distR="0">
            <wp:extent cx="1826895" cy="1500188"/>
            <wp:effectExtent l="19050" t="0" r="1905" b="0"/>
            <wp:docPr id="25" name="Picture 25" descr="Generated by PlantU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5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EE1297">
      <w:pPr>
        <w:pStyle w:val="Body"/>
      </w:pPr>
    </w:p>
    <w:p w:rsidR="00EE1297" w:rsidRDefault="00EE1297" w:rsidP="00EE1297">
      <w:pPr>
        <w:pStyle w:val="Heading2"/>
        <w:numPr>
          <w:ilvl w:val="1"/>
          <w:numId w:val="5"/>
        </w:numPr>
        <w:tabs>
          <w:tab w:val="num" w:pos="360"/>
        </w:tabs>
      </w:pPr>
      <w:r>
        <w:t>Statechart</w:t>
      </w:r>
    </w:p>
    <w:p w:rsidR="00EE1297" w:rsidRDefault="00EE1297" w:rsidP="001164CA">
      <w:pPr>
        <w:pStyle w:val="PlantUML"/>
      </w:pPr>
      <w:r>
        <w:t>@startuml</w:t>
      </w:r>
    </w:p>
    <w:p w:rsidR="00EE1297" w:rsidRDefault="00EE1297" w:rsidP="001164CA">
      <w:pPr>
        <w:pStyle w:val="PlantUML"/>
      </w:pPr>
      <w:r>
        <w:t>scale 350 width</w:t>
      </w:r>
    </w:p>
    <w:p w:rsidR="00EE1297" w:rsidRDefault="00EE1297" w:rsidP="001164CA">
      <w:pPr>
        <w:pStyle w:val="PlantUML"/>
      </w:pPr>
      <w:r>
        <w:t>[*] --&gt; NotShooting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state NotShooting {</w:t>
      </w:r>
    </w:p>
    <w:p w:rsidR="00EE1297" w:rsidRDefault="00EE1297" w:rsidP="001164CA">
      <w:pPr>
        <w:pStyle w:val="PlantUML"/>
      </w:pPr>
      <w:r>
        <w:t xml:space="preserve">  [*] --&gt; Idle</w:t>
      </w:r>
    </w:p>
    <w:p w:rsidR="00EE1297" w:rsidRDefault="00EE1297" w:rsidP="001164CA">
      <w:pPr>
        <w:pStyle w:val="PlantUML"/>
      </w:pPr>
      <w:r>
        <w:t xml:space="preserve">  Idle --&gt; Configuring : EvConfig</w:t>
      </w:r>
    </w:p>
    <w:p w:rsidR="00EE1297" w:rsidRDefault="00EE1297" w:rsidP="001164CA">
      <w:pPr>
        <w:pStyle w:val="PlantUML"/>
      </w:pPr>
      <w:r>
        <w:t xml:space="preserve">  Configuring --&gt; Idle : EvConfig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</w:p>
    <w:p w:rsidR="00EE1297" w:rsidRDefault="00EE1297" w:rsidP="001164CA">
      <w:pPr>
        <w:pStyle w:val="PlantUML"/>
      </w:pPr>
      <w:r>
        <w:t>state Configuring {</w:t>
      </w:r>
    </w:p>
    <w:p w:rsidR="00EE1297" w:rsidRDefault="00EE1297" w:rsidP="001164CA">
      <w:pPr>
        <w:pStyle w:val="PlantUML"/>
      </w:pPr>
      <w:r>
        <w:t xml:space="preserve">  [*] --&gt; NewValueSelection</w:t>
      </w:r>
    </w:p>
    <w:p w:rsidR="00EE1297" w:rsidRDefault="00EE1297" w:rsidP="001164CA">
      <w:pPr>
        <w:pStyle w:val="PlantUML"/>
      </w:pPr>
      <w:r>
        <w:t xml:space="preserve">  NewValueSelection --&gt; NewValuePreview : EvNewValue</w:t>
      </w:r>
    </w:p>
    <w:p w:rsidR="00EE1297" w:rsidRDefault="00EE1297" w:rsidP="001164CA">
      <w:pPr>
        <w:pStyle w:val="PlantUML"/>
      </w:pPr>
      <w:r>
        <w:t xml:space="preserve">  NewValuePreview --&gt; NewValueSelection : EvNewValueRejected</w:t>
      </w:r>
    </w:p>
    <w:p w:rsidR="00EE1297" w:rsidRDefault="00EE1297" w:rsidP="001164CA">
      <w:pPr>
        <w:pStyle w:val="PlantUML"/>
      </w:pPr>
      <w:r>
        <w:t xml:space="preserve">  NewValuePreview --&gt; NewValueSelection : EvNewValueSaved</w:t>
      </w:r>
    </w:p>
    <w:p w:rsidR="00EE1297" w:rsidRDefault="00EE1297" w:rsidP="001164CA">
      <w:pPr>
        <w:pStyle w:val="PlantUML"/>
      </w:pPr>
      <w:r>
        <w:t xml:space="preserve">  </w:t>
      </w:r>
    </w:p>
    <w:p w:rsidR="00EE1297" w:rsidRDefault="00EE1297" w:rsidP="001164CA">
      <w:pPr>
        <w:pStyle w:val="PlantUML"/>
      </w:pPr>
      <w:r>
        <w:t xml:space="preserve">  state NewValuePreview {</w:t>
      </w:r>
    </w:p>
    <w:p w:rsidR="00EE1297" w:rsidRDefault="00EE1297" w:rsidP="001164CA">
      <w:pPr>
        <w:pStyle w:val="PlantUML"/>
      </w:pPr>
      <w:r>
        <w:t xml:space="preserve">     State1 -&gt; State2</w:t>
      </w:r>
    </w:p>
    <w:p w:rsidR="00EE1297" w:rsidRDefault="00EE1297" w:rsidP="001164CA">
      <w:pPr>
        <w:pStyle w:val="PlantUML"/>
      </w:pPr>
      <w:r>
        <w:t xml:space="preserve">  }</w:t>
      </w:r>
    </w:p>
    <w:p w:rsidR="00EE1297" w:rsidRDefault="00EE1297" w:rsidP="001164CA">
      <w:pPr>
        <w:pStyle w:val="PlantUML"/>
      </w:pPr>
      <w:r>
        <w:t xml:space="preserve">  </w:t>
      </w:r>
    </w:p>
    <w:p w:rsidR="00EE1297" w:rsidRDefault="00EE1297" w:rsidP="001164CA">
      <w:pPr>
        <w:pStyle w:val="PlantUML"/>
      </w:pPr>
      <w:r>
        <w:t>}</w:t>
      </w:r>
    </w:p>
    <w:p w:rsidR="00EE1297" w:rsidRDefault="00EE1297" w:rsidP="001164CA">
      <w:pPr>
        <w:pStyle w:val="PlantUML"/>
      </w:pPr>
      <w:r>
        <w:t>@enduml</w:t>
      </w:r>
    </w:p>
    <w:p w:rsidR="001164CA" w:rsidRDefault="001164CA" w:rsidP="001164CA">
      <w:pPr>
        <w:pStyle w:val="PlantUMLImg"/>
      </w:pPr>
      <w:r>
        <w:rPr>
          <w:noProof/>
          <w:lang w:eastAsia="en-US"/>
        </w:rPr>
        <w:drawing>
          <wp:inline distT="0" distB="0" distL="0" distR="0">
            <wp:extent cx="3400425" cy="2800350"/>
            <wp:effectExtent l="19050" t="0" r="9525" b="0"/>
            <wp:docPr id="26" name="Picture 26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4" w:rsidRDefault="00D35E74" w:rsidP="00EE1297">
      <w:pPr>
        <w:pStyle w:val="Body"/>
      </w:pPr>
    </w:p>
    <w:p w:rsidR="00F82490" w:rsidRDefault="00F82490">
      <w:pPr>
        <w:pStyle w:val="Body"/>
      </w:pPr>
    </w:p>
    <w:sectPr w:rsidR="00F82490" w:rsidSect="00B937A8">
      <w:pgSz w:w="11907" w:h="16839" w:code="9"/>
      <w:pgMar w:top="992" w:right="709" w:bottom="1239" w:left="992" w:header="567" w:footer="1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AFD" w:rsidRDefault="00386AFD">
      <w:r>
        <w:separator/>
      </w:r>
    </w:p>
  </w:endnote>
  <w:endnote w:type="continuationSeparator" w:id="0">
    <w:p w:rsidR="00386AFD" w:rsidRDefault="00386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AFD" w:rsidRDefault="00386AFD">
      <w:r>
        <w:separator/>
      </w:r>
    </w:p>
  </w:footnote>
  <w:footnote w:type="continuationSeparator" w:id="0">
    <w:p w:rsidR="00386AFD" w:rsidRDefault="00386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C0A93C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upperLetter"/>
      <w:pStyle w:val="Heading8"/>
      <w:lvlText w:val="Appendix %8  "/>
      <w:legacy w:legacy="1" w:legacySpace="144" w:legacyIndent="0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05DB50F3"/>
    <w:multiLevelType w:val="hybridMultilevel"/>
    <w:tmpl w:val="8EEEA300"/>
    <w:lvl w:ilvl="0" w:tplc="F2A8C206">
      <w:start w:val="1"/>
      <w:numFmt w:val="decimal"/>
      <w:lvlText w:val="OI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8353AE"/>
    <w:multiLevelType w:val="hybridMultilevel"/>
    <w:tmpl w:val="01348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B3D77"/>
    <w:multiLevelType w:val="hybridMultilevel"/>
    <w:tmpl w:val="79B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3D6A"/>
    <w:multiLevelType w:val="hybridMultilevel"/>
    <w:tmpl w:val="A3A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364F7"/>
    <w:multiLevelType w:val="hybridMultilevel"/>
    <w:tmpl w:val="E13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67F99"/>
    <w:multiLevelType w:val="hybridMultilevel"/>
    <w:tmpl w:val="B588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D3A07"/>
    <w:multiLevelType w:val="hybridMultilevel"/>
    <w:tmpl w:val="99C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22B83"/>
    <w:rsid w:val="00085C06"/>
    <w:rsid w:val="000B1949"/>
    <w:rsid w:val="000C6811"/>
    <w:rsid w:val="000D149F"/>
    <w:rsid w:val="001164CA"/>
    <w:rsid w:val="00176960"/>
    <w:rsid w:val="001C1F02"/>
    <w:rsid w:val="001E26A4"/>
    <w:rsid w:val="001E6DA2"/>
    <w:rsid w:val="001F47CB"/>
    <w:rsid w:val="001F6254"/>
    <w:rsid w:val="001F7344"/>
    <w:rsid w:val="002417A1"/>
    <w:rsid w:val="00260312"/>
    <w:rsid w:val="0026756D"/>
    <w:rsid w:val="002A5F7E"/>
    <w:rsid w:val="002B57F5"/>
    <w:rsid w:val="00303D13"/>
    <w:rsid w:val="00330028"/>
    <w:rsid w:val="00376127"/>
    <w:rsid w:val="00386AFD"/>
    <w:rsid w:val="003B0BF0"/>
    <w:rsid w:val="003C2E9A"/>
    <w:rsid w:val="003C4112"/>
    <w:rsid w:val="003D5523"/>
    <w:rsid w:val="004034CD"/>
    <w:rsid w:val="004154CB"/>
    <w:rsid w:val="004264A4"/>
    <w:rsid w:val="00451C1A"/>
    <w:rsid w:val="004631B1"/>
    <w:rsid w:val="004665E4"/>
    <w:rsid w:val="004827C8"/>
    <w:rsid w:val="0050672A"/>
    <w:rsid w:val="005174C1"/>
    <w:rsid w:val="005207A1"/>
    <w:rsid w:val="00594D50"/>
    <w:rsid w:val="005B20D3"/>
    <w:rsid w:val="005C5573"/>
    <w:rsid w:val="005C56C3"/>
    <w:rsid w:val="005D3577"/>
    <w:rsid w:val="005D35CA"/>
    <w:rsid w:val="005F3D29"/>
    <w:rsid w:val="00622B83"/>
    <w:rsid w:val="00636675"/>
    <w:rsid w:val="00640339"/>
    <w:rsid w:val="00647470"/>
    <w:rsid w:val="006568AF"/>
    <w:rsid w:val="00671667"/>
    <w:rsid w:val="0067503A"/>
    <w:rsid w:val="006938F3"/>
    <w:rsid w:val="006A2E6C"/>
    <w:rsid w:val="006C18E0"/>
    <w:rsid w:val="007563D1"/>
    <w:rsid w:val="00772EA7"/>
    <w:rsid w:val="0079382F"/>
    <w:rsid w:val="007A6689"/>
    <w:rsid w:val="007B6DAB"/>
    <w:rsid w:val="007C024B"/>
    <w:rsid w:val="007D0017"/>
    <w:rsid w:val="008251EE"/>
    <w:rsid w:val="0084505F"/>
    <w:rsid w:val="00861235"/>
    <w:rsid w:val="0087378C"/>
    <w:rsid w:val="008A2D42"/>
    <w:rsid w:val="00947FA6"/>
    <w:rsid w:val="009869D8"/>
    <w:rsid w:val="009F6DCA"/>
    <w:rsid w:val="00A2492D"/>
    <w:rsid w:val="00A2761A"/>
    <w:rsid w:val="00A326E1"/>
    <w:rsid w:val="00A96B73"/>
    <w:rsid w:val="00AB7345"/>
    <w:rsid w:val="00AD569C"/>
    <w:rsid w:val="00AE0B9F"/>
    <w:rsid w:val="00AF66D0"/>
    <w:rsid w:val="00B13B3F"/>
    <w:rsid w:val="00B14026"/>
    <w:rsid w:val="00B5001A"/>
    <w:rsid w:val="00B937A8"/>
    <w:rsid w:val="00BF5F31"/>
    <w:rsid w:val="00C04DFD"/>
    <w:rsid w:val="00C35917"/>
    <w:rsid w:val="00C53E1C"/>
    <w:rsid w:val="00C75D97"/>
    <w:rsid w:val="00C90098"/>
    <w:rsid w:val="00CE257D"/>
    <w:rsid w:val="00CF1802"/>
    <w:rsid w:val="00D35E74"/>
    <w:rsid w:val="00D9421B"/>
    <w:rsid w:val="00DF6989"/>
    <w:rsid w:val="00E020C8"/>
    <w:rsid w:val="00E42EA2"/>
    <w:rsid w:val="00E55505"/>
    <w:rsid w:val="00E76456"/>
    <w:rsid w:val="00E809E4"/>
    <w:rsid w:val="00E84576"/>
    <w:rsid w:val="00EB6F94"/>
    <w:rsid w:val="00ED67B3"/>
    <w:rsid w:val="00ED790D"/>
    <w:rsid w:val="00EE1297"/>
    <w:rsid w:val="00EF6345"/>
    <w:rsid w:val="00F53DD5"/>
    <w:rsid w:val="00F82490"/>
    <w:rsid w:val="00FB3133"/>
    <w:rsid w:val="00FF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9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Heading1">
    <w:name w:val="heading 1"/>
    <w:basedOn w:val="Body"/>
    <w:next w:val="Body"/>
    <w:link w:val="Heading1Char"/>
    <w:qFormat/>
    <w:rsid w:val="00C90098"/>
    <w:pPr>
      <w:keepNext/>
      <w:pageBreakBefore/>
      <w:numPr>
        <w:numId w:val="1"/>
      </w:numPr>
      <w:spacing w:before="120" w:after="160" w:line="240" w:lineRule="auto"/>
      <w:outlineLvl w:val="0"/>
    </w:pPr>
    <w:rPr>
      <w:b/>
      <w:caps/>
      <w:kern w:val="28"/>
      <w:sz w:val="32"/>
    </w:rPr>
  </w:style>
  <w:style w:type="paragraph" w:styleId="Heading2">
    <w:name w:val="heading 2"/>
    <w:basedOn w:val="Heading1"/>
    <w:next w:val="Body"/>
    <w:link w:val="Heading2Char"/>
    <w:qFormat/>
    <w:rsid w:val="00C90098"/>
    <w:pPr>
      <w:pageBreakBefore w:val="0"/>
      <w:numPr>
        <w:ilvl w:val="1"/>
      </w:numPr>
      <w:tabs>
        <w:tab w:val="num" w:pos="360"/>
      </w:tabs>
      <w:spacing w:before="200" w:after="200"/>
      <w:outlineLvl w:val="1"/>
    </w:pPr>
    <w:rPr>
      <w:sz w:val="28"/>
    </w:rPr>
  </w:style>
  <w:style w:type="paragraph" w:styleId="Heading3">
    <w:name w:val="heading 3"/>
    <w:basedOn w:val="Heading2"/>
    <w:next w:val="Body"/>
    <w:link w:val="Heading3Char"/>
    <w:qFormat/>
    <w:rsid w:val="00C90098"/>
    <w:pPr>
      <w:numPr>
        <w:ilvl w:val="2"/>
      </w:numPr>
      <w:tabs>
        <w:tab w:val="num" w:pos="360"/>
      </w:tabs>
      <w:outlineLvl w:val="2"/>
    </w:pPr>
    <w:rPr>
      <w:caps w:val="0"/>
      <w:sz w:val="24"/>
    </w:rPr>
  </w:style>
  <w:style w:type="paragraph" w:styleId="Heading4">
    <w:name w:val="heading 4"/>
    <w:basedOn w:val="Heading3"/>
    <w:next w:val="Body"/>
    <w:link w:val="Heading4Char"/>
    <w:qFormat/>
    <w:rsid w:val="00C90098"/>
    <w:pPr>
      <w:numPr>
        <w:ilvl w:val="3"/>
      </w:numPr>
      <w:tabs>
        <w:tab w:val="num" w:pos="360"/>
      </w:tabs>
      <w:outlineLvl w:val="3"/>
    </w:pPr>
    <w:rPr>
      <w:sz w:val="22"/>
    </w:rPr>
  </w:style>
  <w:style w:type="paragraph" w:styleId="Heading5">
    <w:name w:val="heading 5"/>
    <w:basedOn w:val="Heading4"/>
    <w:next w:val="Body"/>
    <w:link w:val="Heading5Char"/>
    <w:qFormat/>
    <w:rsid w:val="00C90098"/>
    <w:pPr>
      <w:numPr>
        <w:ilvl w:val="4"/>
      </w:numPr>
      <w:tabs>
        <w:tab w:val="num" w:pos="360"/>
      </w:tabs>
      <w:outlineLvl w:val="4"/>
    </w:pPr>
    <w:rPr>
      <w:sz w:val="20"/>
    </w:rPr>
  </w:style>
  <w:style w:type="paragraph" w:styleId="Heading6">
    <w:name w:val="heading 6"/>
    <w:basedOn w:val="Heading5"/>
    <w:next w:val="Body"/>
    <w:link w:val="Heading6Char"/>
    <w:qFormat/>
    <w:rsid w:val="00C90098"/>
    <w:pPr>
      <w:numPr>
        <w:ilvl w:val="5"/>
      </w:numPr>
      <w:tabs>
        <w:tab w:val="num" w:pos="360"/>
      </w:tabs>
      <w:outlineLvl w:val="5"/>
    </w:pPr>
  </w:style>
  <w:style w:type="paragraph" w:styleId="Heading7">
    <w:name w:val="heading 7"/>
    <w:basedOn w:val="Heading6"/>
    <w:next w:val="Body"/>
    <w:link w:val="Heading7Char"/>
    <w:qFormat/>
    <w:rsid w:val="00C90098"/>
    <w:pPr>
      <w:numPr>
        <w:ilvl w:val="6"/>
      </w:numPr>
      <w:tabs>
        <w:tab w:val="num" w:pos="360"/>
      </w:tabs>
      <w:outlineLvl w:val="6"/>
    </w:pPr>
  </w:style>
  <w:style w:type="paragraph" w:styleId="Heading8">
    <w:name w:val="heading 8"/>
    <w:aliases w:val="Appendix"/>
    <w:basedOn w:val="Heading1"/>
    <w:next w:val="Body"/>
    <w:link w:val="Heading8Char"/>
    <w:qFormat/>
    <w:rsid w:val="00C90098"/>
    <w:pPr>
      <w:numPr>
        <w:ilvl w:val="7"/>
      </w:numPr>
      <w:tabs>
        <w:tab w:val="num" w:pos="360"/>
      </w:tabs>
      <w:spacing w:after="280"/>
      <w:outlineLvl w:val="7"/>
    </w:pPr>
  </w:style>
  <w:style w:type="paragraph" w:styleId="Heading9">
    <w:name w:val="heading 9"/>
    <w:aliases w:val="Reference"/>
    <w:basedOn w:val="Body"/>
    <w:next w:val="Body"/>
    <w:link w:val="Heading9Char"/>
    <w:qFormat/>
    <w:rsid w:val="00C90098"/>
    <w:pPr>
      <w:numPr>
        <w:ilvl w:val="8"/>
        <w:numId w:val="1"/>
      </w:numPr>
      <w:tabs>
        <w:tab w:val="num" w:pos="3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rsid w:val="00C90098"/>
    <w:rPr>
      <w:rFonts w:ascii="Arial" w:eastAsia="Times New Roman" w:hAnsi="Arial" w:cs="Times New Roman"/>
      <w:b/>
      <w:caps/>
      <w:kern w:val="28"/>
      <w:sz w:val="28"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rsid w:val="00C90098"/>
    <w:rPr>
      <w:rFonts w:ascii="Arial" w:eastAsia="Times New Roman" w:hAnsi="Arial" w:cs="Times New Roman"/>
      <w:b/>
      <w:kern w:val="28"/>
      <w:sz w:val="24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C90098"/>
    <w:rPr>
      <w:rFonts w:ascii="Arial" w:eastAsia="Times New Roman" w:hAnsi="Arial" w:cs="Times New Roman"/>
      <w:b/>
      <w:kern w:val="28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6Char">
    <w:name w:val="Heading 6 Char"/>
    <w:basedOn w:val="DefaultParagraphFont"/>
    <w:link w:val="Heading6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7Char">
    <w:name w:val="Heading 7 Char"/>
    <w:basedOn w:val="DefaultParagraphFont"/>
    <w:link w:val="Heading7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8Char">
    <w:name w:val="Heading 8 Char"/>
    <w:aliases w:val="Appendix Char"/>
    <w:basedOn w:val="DefaultParagraphFont"/>
    <w:link w:val="Heading8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Heading9Char">
    <w:name w:val="Heading 9 Char"/>
    <w:aliases w:val="Reference Char"/>
    <w:basedOn w:val="DefaultParagraphFont"/>
    <w:link w:val="Heading9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customStyle="1" w:styleId="Body">
    <w:name w:val="Body"/>
    <w:aliases w:val="bd"/>
    <w:link w:val="BodyChar"/>
    <w:qFormat/>
    <w:rsid w:val="00C90098"/>
    <w:pPr>
      <w:spacing w:after="0" w:line="260" w:lineRule="atLeast"/>
    </w:pPr>
    <w:rPr>
      <w:rFonts w:ascii="Arial" w:eastAsia="Times New Roman" w:hAnsi="Arial" w:cs="Times New Roman"/>
      <w:szCs w:val="20"/>
      <w:lang w:eastAsia="nl-NL"/>
    </w:rPr>
  </w:style>
  <w:style w:type="character" w:customStyle="1" w:styleId="BodyChar">
    <w:name w:val="Body Char"/>
    <w:aliases w:val="bd Char"/>
    <w:link w:val="Body"/>
    <w:rsid w:val="00C90098"/>
    <w:rPr>
      <w:rFonts w:ascii="Arial" w:eastAsia="Times New Roman" w:hAnsi="Arial" w:cs="Times New Roman"/>
      <w:szCs w:val="20"/>
      <w:lang w:eastAsia="nl-NL"/>
    </w:rPr>
  </w:style>
  <w:style w:type="paragraph" w:customStyle="1" w:styleId="TableBody">
    <w:name w:val="TableBody"/>
    <w:basedOn w:val="Body"/>
    <w:link w:val="TableBodyChar"/>
    <w:rsid w:val="00C90098"/>
    <w:rPr>
      <w:sz w:val="18"/>
    </w:rPr>
  </w:style>
  <w:style w:type="paragraph" w:customStyle="1" w:styleId="FirstPageHeader">
    <w:name w:val="FirstPage Header"/>
    <w:basedOn w:val="Body"/>
    <w:link w:val="FirstPageHeaderChar"/>
    <w:rsid w:val="00C90098"/>
    <w:pPr>
      <w:spacing w:line="240" w:lineRule="auto"/>
    </w:pPr>
    <w:rPr>
      <w:b/>
      <w:sz w:val="20"/>
    </w:rPr>
  </w:style>
  <w:style w:type="character" w:customStyle="1" w:styleId="FirstPageHeaderChar">
    <w:name w:val="FirstPage Header Char"/>
    <w:link w:val="FirstPageHeader"/>
    <w:rsid w:val="00C90098"/>
    <w:rPr>
      <w:rFonts w:ascii="Arial" w:eastAsia="Times New Roman" w:hAnsi="Arial" w:cs="Times New Roman"/>
      <w:b/>
      <w:sz w:val="20"/>
      <w:szCs w:val="20"/>
      <w:lang w:eastAsia="nl-NL"/>
    </w:rPr>
  </w:style>
  <w:style w:type="paragraph" w:customStyle="1" w:styleId="FirstPageTable">
    <w:name w:val="FirstPageTable"/>
    <w:basedOn w:val="FirstPageHeader"/>
    <w:link w:val="FirstPageTableChar"/>
    <w:rsid w:val="00C90098"/>
    <w:rPr>
      <w:b w:val="0"/>
    </w:rPr>
  </w:style>
  <w:style w:type="character" w:customStyle="1" w:styleId="FirstPageTableChar">
    <w:name w:val="FirstPageTable Char"/>
    <w:link w:val="FirstPageTable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paragraph" w:styleId="Footer">
    <w:name w:val="footer"/>
    <w:basedOn w:val="Body"/>
    <w:link w:val="FooterChar"/>
    <w:rsid w:val="00C90098"/>
    <w:pPr>
      <w:tabs>
        <w:tab w:val="right" w:pos="9752"/>
      </w:tabs>
    </w:pPr>
    <w:rPr>
      <w:kern w:val="24"/>
      <w:sz w:val="18"/>
    </w:rPr>
  </w:style>
  <w:style w:type="character" w:customStyle="1" w:styleId="FooterChar">
    <w:name w:val="Footer Char"/>
    <w:basedOn w:val="DefaultParagraphFont"/>
    <w:link w:val="Footer"/>
    <w:rsid w:val="00C90098"/>
    <w:rPr>
      <w:rFonts w:ascii="Arial" w:eastAsia="Times New Roman" w:hAnsi="Arial" w:cs="Times New Roman"/>
      <w:kern w:val="24"/>
      <w:sz w:val="18"/>
      <w:szCs w:val="20"/>
      <w:lang w:eastAsia="nl-NL"/>
    </w:rPr>
  </w:style>
  <w:style w:type="paragraph" w:styleId="Header">
    <w:name w:val="header"/>
    <w:basedOn w:val="Body"/>
    <w:link w:val="HeaderChar"/>
    <w:rsid w:val="00C90098"/>
    <w:pPr>
      <w:widowControl w:val="0"/>
      <w:spacing w:line="240" w:lineRule="auto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rsid w:val="00C90098"/>
    <w:rPr>
      <w:rFonts w:ascii="Arial" w:eastAsia="Times New Roman" w:hAnsi="Arial" w:cs="Times New Roman"/>
      <w:noProof/>
      <w:sz w:val="16"/>
      <w:szCs w:val="20"/>
      <w:lang w:eastAsia="nl-NL"/>
    </w:rPr>
  </w:style>
  <w:style w:type="paragraph" w:customStyle="1" w:styleId="Heading">
    <w:name w:val="Heading"/>
    <w:basedOn w:val="Body"/>
    <w:next w:val="Body"/>
    <w:rsid w:val="00C90098"/>
    <w:pPr>
      <w:keepNext/>
      <w:spacing w:before="400" w:after="120" w:line="240" w:lineRule="auto"/>
      <w:jc w:val="center"/>
    </w:pPr>
    <w:rPr>
      <w:b/>
      <w:caps/>
      <w:kern w:val="24"/>
      <w:sz w:val="28"/>
    </w:rPr>
  </w:style>
  <w:style w:type="paragraph" w:customStyle="1" w:styleId="HelpText">
    <w:name w:val="HelpText"/>
    <w:basedOn w:val="Body"/>
    <w:rsid w:val="00C90098"/>
    <w:pPr>
      <w:spacing w:before="60" w:line="160" w:lineRule="atLeast"/>
    </w:pPr>
    <w:rPr>
      <w:color w:val="FF0000"/>
      <w:spacing w:val="20"/>
      <w:sz w:val="16"/>
    </w:rPr>
  </w:style>
  <w:style w:type="paragraph" w:customStyle="1" w:styleId="HiddenText">
    <w:name w:val="HiddenText"/>
    <w:basedOn w:val="Body"/>
    <w:link w:val="HiddenTextChar"/>
    <w:rsid w:val="00C90098"/>
    <w:rPr>
      <w:vanish/>
      <w:color w:val="0000FF"/>
    </w:rPr>
  </w:style>
  <w:style w:type="character" w:customStyle="1" w:styleId="HiddenTextChar">
    <w:name w:val="HiddenText Char"/>
    <w:link w:val="HiddenText"/>
    <w:rsid w:val="00C90098"/>
    <w:rPr>
      <w:rFonts w:ascii="Arial" w:eastAsia="Times New Roman" w:hAnsi="Arial" w:cs="Times New Roman"/>
      <w:vanish/>
      <w:color w:val="0000FF"/>
      <w:szCs w:val="20"/>
      <w:lang w:eastAsia="nl-NL"/>
    </w:rPr>
  </w:style>
  <w:style w:type="paragraph" w:customStyle="1" w:styleId="Bodyindent">
    <w:name w:val="Body indent"/>
    <w:basedOn w:val="Body"/>
    <w:next w:val="Body"/>
    <w:rsid w:val="00C90098"/>
    <w:pPr>
      <w:ind w:left="851" w:hanging="851"/>
    </w:pPr>
  </w:style>
  <w:style w:type="paragraph" w:customStyle="1" w:styleId="PlantUML">
    <w:name w:val="PlantUML"/>
    <w:basedOn w:val="Normal"/>
    <w:link w:val="PlantUMLChar"/>
    <w:autoRedefine/>
    <w:rsid w:val="00C9009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link w:val="PlantUML"/>
    <w:rsid w:val="00C90098"/>
    <w:rPr>
      <w:rFonts w:ascii="Courier New" w:eastAsia="Times New Roman" w:hAnsi="Courier New" w:cs="Courier New"/>
      <w:noProof/>
      <w:color w:val="008000"/>
      <w:sz w:val="18"/>
      <w:szCs w:val="20"/>
      <w:shd w:val="clear" w:color="auto" w:fill="BAFDBA"/>
      <w:lang w:eastAsia="nl-NL"/>
    </w:rPr>
  </w:style>
  <w:style w:type="paragraph" w:customStyle="1" w:styleId="PlantUMLImg">
    <w:name w:val="PlantUMLImg"/>
    <w:basedOn w:val="Normal"/>
    <w:link w:val="PlantUMLImgChar"/>
    <w:autoRedefine/>
    <w:rsid w:val="00C90098"/>
    <w:pPr>
      <w:jc w:val="center"/>
    </w:pPr>
  </w:style>
  <w:style w:type="character" w:customStyle="1" w:styleId="PlantUMLImgChar">
    <w:name w:val="PlantUMLImg Char"/>
    <w:basedOn w:val="FirstPageTableChar"/>
    <w:link w:val="PlantUMLImg"/>
    <w:rsid w:val="00C90098"/>
  </w:style>
  <w:style w:type="table" w:customStyle="1" w:styleId="LightList-Accent1">
    <w:name w:val="Light List Accent 1"/>
    <w:basedOn w:val="TableNormal"/>
    <w:uiPriority w:val="61"/>
    <w:rsid w:val="00C9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90098"/>
    <w:pPr>
      <w:ind w:left="720"/>
      <w:contextualSpacing/>
    </w:pPr>
  </w:style>
  <w:style w:type="character" w:customStyle="1" w:styleId="TableBodyChar">
    <w:name w:val="TableBody Char"/>
    <w:link w:val="TableBody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98"/>
    <w:rPr>
      <w:rFonts w:ascii="Tahoma" w:eastAsia="Times New Roman" w:hAnsi="Tahoma" w:cs="Tahoma"/>
      <w:sz w:val="16"/>
      <w:szCs w:val="16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C900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90098"/>
  </w:style>
  <w:style w:type="character" w:styleId="Hyperlink">
    <w:name w:val="Hyperlink"/>
    <w:basedOn w:val="DefaultParagraphFont"/>
    <w:uiPriority w:val="99"/>
    <w:unhideWhenUsed/>
    <w:rsid w:val="002675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://plantuml.sourceforge.net/ftp.html" TargetMode="External"/><Relationship Id="rId23" Type="http://schemas.openxmlformats.org/officeDocument/2006/relationships/hyperlink" Target="http://plantuml.sourceforge.net/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://www.graphviz.org/Download_windows.php" TargetMode="External"/><Relationship Id="rId19" Type="http://schemas.openxmlformats.org/officeDocument/2006/relationships/hyperlink" Target="http://plantuml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phviz.org/Download_windows.ph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slipstick.com/developer/read-and-change-a-registry-key-using-vba/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PlantUMLStuff\PlantUML_Template_v3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54ECE-8C36-4FAA-9669-20C5AD2E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PlantUML_Template_v30.dotm</Template>
  <TotalTime>1140</TotalTime>
  <Pages>11</Pages>
  <Words>1410</Words>
  <Characters>8040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Fernandez</dc:creator>
  <cp:lastModifiedBy>Gus Fernandez</cp:lastModifiedBy>
  <cp:revision>1</cp:revision>
  <dcterms:created xsi:type="dcterms:W3CDTF">2016-12-10T00:53:00Z</dcterms:created>
  <dcterms:modified xsi:type="dcterms:W3CDTF">2016-12-10T19:53:00Z</dcterms:modified>
</cp:coreProperties>
</file>